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tbl>
      <w:tblPr>
        <w:tblStyle w:val="Tablaconcuadrcula"/>
        <w:tblW w:w="0" w:type="auto"/>
        <w:tblBorders>
          <w:top w:val="none" w:color="000000" w:themeColor="text1" w:sz="12" w:space="0"/>
          <w:left w:val="none" w:color="000000" w:themeColor="text1" w:sz="12" w:space="0"/>
          <w:bottom w:val="none" w:color="000000" w:themeColor="text1" w:sz="12" w:space="0"/>
          <w:right w:val="none" w:color="000000" w:themeColor="text1" w:sz="12" w:space="0"/>
          <w:insideH w:val="none" w:color="000000" w:themeColor="text1" w:sz="12" w:space="0"/>
          <w:insideV w:val="none" w:color="000000" w:themeColor="text1" w:sz="12" w:space="0"/>
        </w:tblBorders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696D0D39" w:rsidTr="04FA0B0E" w14:paraId="188EC503" w14:textId="77777777">
        <w:trPr>
          <w:trHeight w:val="1875"/>
        </w:trPr>
        <w:tc>
          <w:tcPr>
            <w:tcW w:w="4245" w:type="dxa"/>
            <w:tcMar/>
          </w:tcPr>
          <w:p w:rsidR="0589714F" w:rsidP="696D0D39" w:rsidRDefault="00760A43" w14:paraId="012FA1D2" w14:textId="2FD6726C">
            <w:r>
              <w:rPr>
                <w:noProof/>
              </w:rPr>
              <w:drawing>
                <wp:inline distT="0" distB="0" distL="0" distR="0" wp14:anchorId="50F0540D" wp14:editId="2ED5671E">
                  <wp:extent cx="1746295" cy="821481"/>
                  <wp:effectExtent l="0" t="0" r="0" b="4445"/>
                  <wp:docPr id="1001" name="Imagen 1257449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5744997" name="Imagen 125744997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295" cy="821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5" w:type="dxa"/>
            <w:tcMar/>
          </w:tcPr>
          <w:p w:rsidR="0589714F" w:rsidP="04FA0B0E" w:rsidRDefault="0589714F" w14:paraId="7B7C2A1B" w14:textId="615F5EC4">
            <w:pPr>
              <w:pStyle w:val="Normal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auto"/>
              </w:rPr>
            </w:pPr>
            <w:r w:rsidRPr="04FA0B0E" w:rsidR="25D5085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s-ES"/>
              </w:rPr>
              <w:t xml:space="preserve"/>
            </w:r>
          </w:p>
        </w:tc>
      </w:tr>
    </w:tbl>
    <w:p w:rsidR="04FA0B0E" w:rsidP="04FA0B0E" w:rsidRDefault="04FA0B0E" w14:paraId="6623571F" w14:textId="24509930">
      <w:pPr>
        <w:spacing w:after="0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D80BF"/>
          <w:sz w:val="52"/>
          <w:szCs w:val="52"/>
          <w:u w:val="none"/>
        </w:rPr>
      </w:pPr>
    </w:p>
    <w:p w:rsidR="7A9D503C" w:rsidP="7CBEBE6F" w:rsidRDefault="7A9D503C" w14:paraId="0D5EE41E" w14:textId="67B810A2">
      <w:pPr>
        <w:spacing w:after="0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D80BF"/>
          <w:sz w:val="52"/>
          <w:szCs w:val="52"/>
          <w:u w:val="none"/>
        </w:rPr>
      </w:pPr>
      <w:r w:rsidRPr="04FA0B0E" w:rsidR="7A9D50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D80BF"/>
          <w:sz w:val="52"/>
          <w:szCs w:val="52"/>
          <w:u w:val="none"/>
        </w:rPr>
        <w:t>ACTA DE REUNIÓN</w:t>
      </w:r>
    </w:p>
    <w:p w:rsidR="04FA0B0E" w:rsidP="04FA0B0E" w:rsidRDefault="04FA0B0E" w14:paraId="7F6A9DAD" w14:textId="09AA0802">
      <w:pPr>
        <w:spacing w:after="0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1D80BF"/>
          <w:sz w:val="52"/>
          <w:szCs w:val="52"/>
          <w:u w:val="none"/>
        </w:rPr>
      </w:pPr>
    </w:p>
    <w:p w:rsidRPr="002B32E5" w:rsidR="004A150E" w:rsidP="7CBEBE6F" w:rsidRDefault="004A150E" w14:paraId="2450BDCB" w14:textId="77777777">
      <w:pPr>
        <w:spacing w:after="0"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D80BF"/>
          <w:sz w:val="24"/>
          <w:szCs w:val="24"/>
        </w:rPr>
      </w:pPr>
    </w:p>
    <w:tbl>
      <w:tblPr>
        <w:tblStyle w:val="Tablaconcuadrcula"/>
        <w:tblW w:w="7371" w:type="dxa"/>
        <w:tblInd w:w="4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407"/>
        <w:gridCol w:w="3964"/>
      </w:tblGrid>
      <w:tr w:rsidRPr="002B32E5" w:rsidR="00B40FC7" w:rsidTr="7CBEBE6F" w14:paraId="53C28B4D" w14:textId="77777777">
        <w:trPr>
          <w:trHeight w:val="540"/>
        </w:trPr>
        <w:tc>
          <w:tcPr>
            <w:tcW w:w="3407" w:type="dxa"/>
            <w:tcMar/>
          </w:tcPr>
          <w:p w:rsidRPr="002B32E5" w:rsidR="00D022F8" w:rsidP="7CBEBE6F" w:rsidRDefault="000C233E" w14:paraId="0C6211FE" w14:textId="2D78E759">
            <w:pPr>
              <w:pStyle w:val="Ttulo1"/>
              <w:spacing w:before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</w:pPr>
            <w:r w:rsidRPr="7CBEBE6F" w:rsidR="35E3B7D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  <w:t>Cliente:</w:t>
            </w:r>
            <w:r w:rsidRPr="7CBEBE6F" w:rsidR="0E57F83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  <w:t xml:space="preserve"> </w:t>
            </w:r>
          </w:p>
        </w:tc>
        <w:tc>
          <w:tcPr>
            <w:tcW w:w="3964" w:type="dxa"/>
            <w:tcMar/>
          </w:tcPr>
          <w:p w:rsidRPr="002B32E5" w:rsidR="00D022F8" w:rsidP="7CBEBE6F" w:rsidRDefault="00EC3783" w14:paraId="2958EE81" w14:textId="667F1C31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</w:pPr>
            <w:r w:rsidRPr="7CBEBE6F" w:rsidR="00EC378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 xml:space="preserve">Jefe de España</w:t>
            </w:r>
          </w:p>
        </w:tc>
      </w:tr>
      <w:tr w:rsidRPr="002B32E5" w:rsidR="00B40FC7" w:rsidTr="7CBEBE6F" w14:paraId="5BF4DE60" w14:textId="77777777">
        <w:tc>
          <w:tcPr>
            <w:tcW w:w="3407" w:type="dxa"/>
            <w:tcMar/>
          </w:tcPr>
          <w:p w:rsidRPr="002B32E5" w:rsidR="00D022F8" w:rsidP="7CBEBE6F" w:rsidRDefault="000C233E" w14:paraId="6966EAE7" w14:textId="2CF2AB80">
            <w:pPr>
              <w:pStyle w:val="Ttulo1"/>
              <w:spacing w:before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</w:pP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  <w:t>Nombre del proyecto</w:t>
            </w:r>
            <w:r w:rsidRPr="7CBEBE6F" w:rsidR="35E3B7D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  <w:t>:</w:t>
            </w:r>
            <w:r w:rsidRPr="7CBEBE6F" w:rsidR="4B494D5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  <w:t xml:space="preserve"> </w:t>
            </w:r>
          </w:p>
        </w:tc>
        <w:tc>
          <w:tcPr>
            <w:tcW w:w="3964" w:type="dxa"/>
            <w:tcMar/>
          </w:tcPr>
          <w:p w:rsidRPr="002B32E5" w:rsidR="00D022F8" w:rsidP="7CBEBE6F" w:rsidRDefault="00EC3783" w14:paraId="2C4E8945" w14:textId="2B64E1BF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7CBEBE6F" w:rsidR="00EC378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/>
            </w:r>
          </w:p>
        </w:tc>
      </w:tr>
      <w:tr w:rsidRPr="002B32E5" w:rsidR="000C233E" w:rsidTr="7CBEBE6F" w14:paraId="04B0E977" w14:textId="77777777">
        <w:tc>
          <w:tcPr>
            <w:tcW w:w="3407" w:type="dxa"/>
            <w:tcMar/>
          </w:tcPr>
          <w:p w:rsidRPr="002B32E5" w:rsidR="000C233E" w:rsidP="7CBEBE6F" w:rsidRDefault="000C233E" w14:paraId="5C03FF8F" w14:textId="18D86B0B">
            <w:pPr>
              <w:pStyle w:val="Ttulo1"/>
              <w:spacing w:before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</w:pP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  <w:t>Fecha de la reunión:</w:t>
            </w: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  <w:t xml:space="preserve"> </w:t>
            </w:r>
          </w:p>
        </w:tc>
        <w:tc>
          <w:tcPr>
            <w:tcW w:w="3964" w:type="dxa"/>
            <w:tcMar/>
          </w:tcPr>
          <w:p w:rsidRPr="002B32E5" w:rsidR="000C233E" w:rsidP="7CBEBE6F" w:rsidRDefault="000C233E" w14:paraId="2070065D" w14:textId="43896DCC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1D80BF"/>
                <w:sz w:val="24"/>
                <w:szCs w:val="24"/>
              </w:rPr>
            </w:pP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7CBEBE6F" w:rsidR="50C658C4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                     </w:t>
            </w:r>
            <w:r w:rsidRPr="7CBEBE6F" w:rsidR="764F8033">
              <w:rPr>
                <w:rStyle w:val="Ttulo1Car"/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Hora</w:t>
            </w:r>
            <w:r w:rsidRPr="7CBEBE6F" w:rsidR="764F803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:</w:t>
            </w:r>
            <w:r w:rsidRPr="7CBEBE6F" w:rsidR="764F803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/>
            </w:r>
          </w:p>
        </w:tc>
      </w:tr>
      <w:tr w:rsidRPr="002B32E5" w:rsidR="000C233E" w:rsidTr="7CBEBE6F" w14:paraId="589FDB67" w14:textId="77777777">
        <w:trPr>
          <w:trHeight w:val="300"/>
        </w:trPr>
        <w:tc>
          <w:tcPr>
            <w:tcW w:w="3407" w:type="dxa"/>
            <w:tcMar/>
          </w:tcPr>
          <w:p w:rsidRPr="002B32E5" w:rsidR="000C233E" w:rsidP="7CBEBE6F" w:rsidRDefault="000C233E" w14:paraId="11F93F3E" w14:textId="5FCED084">
            <w:pPr>
              <w:pStyle w:val="Ttulo1"/>
              <w:spacing w:before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</w:pP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  <w:t>Duración:</w:t>
            </w:r>
          </w:p>
        </w:tc>
        <w:tc>
          <w:tcPr>
            <w:tcW w:w="3964" w:type="dxa"/>
            <w:tcMar/>
          </w:tcPr>
          <w:p w:rsidRPr="002B32E5" w:rsidR="000C233E" w:rsidP="7CBEBE6F" w:rsidRDefault="000C233E" w14:paraId="21FBEC2A" w14:textId="1F991D5D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color w:val="1D80BF"/>
                <w:sz w:val="24"/>
                <w:szCs w:val="24"/>
              </w:rPr>
            </w:pP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/>
            </w:r>
          </w:p>
        </w:tc>
      </w:tr>
      <w:tr w:rsidRPr="002B32E5" w:rsidR="000C233E" w:rsidTr="7CBEBE6F" w14:paraId="407DDB95" w14:textId="77777777">
        <w:trPr>
          <w:trHeight w:val="300"/>
        </w:trPr>
        <w:tc>
          <w:tcPr>
            <w:tcW w:w="3407" w:type="dxa"/>
            <w:tcMar/>
          </w:tcPr>
          <w:p w:rsidRPr="002B32E5" w:rsidR="000C233E" w:rsidP="7CBEBE6F" w:rsidRDefault="000C233E" w14:paraId="72BE45D8" w14:textId="29C56332">
            <w:pPr>
              <w:pStyle w:val="Ttulo1"/>
              <w:spacing w:before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</w:pP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color w:val="1D80BF"/>
                <w:sz w:val="24"/>
                <w:szCs w:val="24"/>
              </w:rPr>
              <w:t>Autor del acta:</w:t>
            </w:r>
          </w:p>
        </w:tc>
        <w:tc>
          <w:tcPr>
            <w:tcW w:w="3964" w:type="dxa"/>
            <w:tcMar/>
          </w:tcPr>
          <w:p w:rsidR="000C233E" w:rsidP="7CBEBE6F" w:rsidRDefault="000C233E" w14:paraId="088A6629" w14:textId="459C46BC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7CBEBE6F" w:rsidR="000C233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/>
            </w:r>
          </w:p>
        </w:tc>
      </w:tr>
    </w:tbl>
    <w:p w:rsidR="000C233E" w:rsidP="000C233E" w:rsidRDefault="000C233E" w14:paraId="6701A8F4" w14:textId="42298D9C">
      <w:pPr>
        <w:spacing w:after="0" w:line="240" w:lineRule="auto"/>
        <w:rPr>
          <w:rFonts w:ascii="Montserrat" w:hAnsi="Montserrat" w:eastAsia="Montserrat" w:cs="Montserrat"/>
          <w:color w:val="1D80BF"/>
          <w:sz w:val="24"/>
          <w:szCs w:val="24"/>
        </w:rPr>
      </w:pPr>
    </w:p>
    <w:p w:rsidR="00B40FC7" w:rsidP="7CBEBE6F" w:rsidRDefault="000C233E" w14:paraId="4ED88D3B" w14:textId="3C6BFE59">
      <w:pPr>
        <w:pStyle w:val="Ttulo1"/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</w:pPr>
    </w:p>
    <w:p w:rsidR="00B40FC7" w:rsidP="7CBEBE6F" w:rsidRDefault="000C233E" w14:paraId="07B0D796" w14:textId="0C31FA5B">
      <w:pPr>
        <w:pStyle w:val="Ttulo1"/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</w:pPr>
      <w:r w:rsidRPr="7CBEBE6F" w:rsidR="09237CB0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>Asistentes</w:t>
      </w:r>
    </w:p>
    <w:tbl>
      <w:tblPr>
        <w:tblStyle w:val="Tablaconcuadrcula"/>
        <w:tblW w:w="8486" w:type="dxa"/>
        <w:tblInd w:w="5" w:type="dxa"/>
        <w:tblLook w:val="04A0" w:firstRow="1" w:lastRow="0" w:firstColumn="1" w:lastColumn="0" w:noHBand="0" w:noVBand="1"/>
      </w:tblPr>
      <w:tblGrid>
        <w:gridCol w:w="3555"/>
        <w:gridCol w:w="2655"/>
        <w:gridCol w:w="2276"/>
      </w:tblGrid>
      <w:tr w:rsidRPr="002B32E5" w:rsidR="00FF776E" w:rsidTr="7CBEBE6F" w14:paraId="7AF4812A" w14:textId="77777777">
        <w:tc>
          <w:tcPr>
            <w:tcW w:w="3555" w:type="dxa"/>
            <w:tcBorders>
              <w:top w:val="nil"/>
              <w:left w:val="nil"/>
              <w:bottom w:val="dashSmallGap" w:color="FFFFFF" w:themeColor="background1" w:sz="4" w:space="0"/>
              <w:right w:val="single" w:color="FFFFFF" w:themeColor="background1" w:sz="4" w:space="0"/>
            </w:tcBorders>
            <w:shd w:val="clear" w:color="auto" w:fill="1D80BF"/>
            <w:tcMar/>
            <w:hideMark/>
          </w:tcPr>
          <w:p w:rsidRPr="002B32E5" w:rsidR="00FF776E" w:rsidP="7CBEBE6F" w:rsidRDefault="00FF776E" w14:paraId="4F09EBC5" w14:textId="77777777">
            <w:pPr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FFFFFF" w:themeColor="background1"/>
                <w:sz w:val="22"/>
                <w:szCs w:val="22"/>
              </w:rPr>
            </w:pPr>
            <w:r w:rsidRPr="7CBEBE6F" w:rsidR="120139DB">
              <w:rPr>
                <w:rFonts w:ascii="Calibri" w:hAnsi="Calibri" w:eastAsia="Calibri" w:cs="Calibri" w:asciiTheme="minorAscii" w:hAnsiTheme="minorAscii" w:eastAsiaTheme="minorAscii" w:cstheme="minorAscii"/>
                <w:color w:val="FFFFFF" w:themeColor="background1" w:themeTint="FF" w:themeShade="FF"/>
                <w:sz w:val="22"/>
                <w:szCs w:val="22"/>
              </w:rPr>
              <w:t>Nombre</w:t>
            </w:r>
          </w:p>
        </w:tc>
        <w:tc>
          <w:tcPr>
            <w:tcW w:w="2655" w:type="dxa"/>
            <w:tcBorders>
              <w:top w:val="nil"/>
              <w:left w:val="single" w:color="FFFFFF" w:themeColor="background1" w:sz="4" w:space="0"/>
              <w:bottom w:val="single" w:color="FFFFFF" w:themeColor="background1" w:sz="4" w:space="0"/>
              <w:right w:val="nil"/>
            </w:tcBorders>
            <w:shd w:val="clear" w:color="auto" w:fill="1D80BF"/>
            <w:tcMar/>
            <w:hideMark/>
          </w:tcPr>
          <w:p w:rsidRPr="002B32E5" w:rsidR="00FF776E" w:rsidP="7CBEBE6F" w:rsidRDefault="00FF776E" w14:paraId="7F4E14B9" w14:textId="77777777">
            <w:pPr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FFFFFF" w:themeColor="background1"/>
                <w:sz w:val="22"/>
                <w:szCs w:val="22"/>
              </w:rPr>
            </w:pPr>
            <w:r w:rsidRPr="7CBEBE6F" w:rsidR="120139DB">
              <w:rPr>
                <w:rFonts w:ascii="Calibri" w:hAnsi="Calibri" w:eastAsia="Calibri" w:cs="Calibri" w:asciiTheme="minorAscii" w:hAnsiTheme="minorAscii" w:eastAsiaTheme="minorAscii" w:cstheme="minorAscii"/>
                <w:color w:val="FFFFFF" w:themeColor="background1" w:themeTint="FF" w:themeShade="FF"/>
                <w:sz w:val="22"/>
                <w:szCs w:val="22"/>
              </w:rPr>
              <w:t>Organización</w:t>
            </w:r>
          </w:p>
        </w:tc>
        <w:tc>
          <w:tcPr>
            <w:tcW w:w="2276" w:type="dxa"/>
            <w:tcBorders>
              <w:top w:val="nil"/>
              <w:left w:val="single" w:color="FFFFFF" w:themeColor="background1" w:sz="4" w:space="0"/>
              <w:bottom w:val="single" w:color="FFFFFF" w:themeColor="background1" w:sz="4" w:space="0"/>
              <w:right w:val="nil"/>
            </w:tcBorders>
            <w:shd w:val="clear" w:color="auto" w:fill="1D80BF"/>
            <w:tcMar/>
          </w:tcPr>
          <w:p w:rsidRPr="002B32E5" w:rsidR="00FF776E" w:rsidP="7CBEBE6F" w:rsidRDefault="0048491A" w14:paraId="4AA6C586" w14:textId="2DE998FC">
            <w:pPr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FFFFFF" w:themeColor="background1"/>
                <w:sz w:val="22"/>
                <w:szCs w:val="22"/>
              </w:rPr>
            </w:pPr>
            <w:r w:rsidRPr="7CBEBE6F" w:rsidR="6312D744">
              <w:rPr>
                <w:rFonts w:ascii="Calibri" w:hAnsi="Calibri" w:eastAsia="Calibri" w:cs="Calibri" w:asciiTheme="minorAscii" w:hAnsiTheme="minorAscii" w:eastAsiaTheme="minorAscii" w:cstheme="minorAscii"/>
                <w:color w:val="FFFFFF" w:themeColor="background1" w:themeTint="FF" w:themeShade="FF"/>
                <w:sz w:val="22"/>
                <w:szCs w:val="22"/>
              </w:rPr>
              <w:t>Asist</w:t>
            </w:r>
            <w:r w:rsidRPr="7CBEBE6F" w:rsidR="2DDD8759">
              <w:rPr>
                <w:rFonts w:ascii="Calibri" w:hAnsi="Calibri" w:eastAsia="Calibri" w:cs="Calibri" w:asciiTheme="minorAscii" w:hAnsiTheme="minorAscii" w:eastAsiaTheme="minorAscii" w:cstheme="minorAscii"/>
                <w:color w:val="FFFFFF" w:themeColor="background1" w:themeTint="FF" w:themeShade="FF"/>
                <w:sz w:val="22"/>
                <w:szCs w:val="22"/>
              </w:rPr>
              <w:t xml:space="preserve">encia</w:t>
            </w:r>
          </w:p>
        </w:tc>
      </w:tr>
    </w:tbl>
    <w:p w:rsidRPr="00FC0DC7" w:rsidR="007A60AE" w:rsidP="7CBEBE6F" w:rsidRDefault="007A60AE" w14:paraId="2B469D36" w14:textId="77777777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Pr="007A60AE" w:rsidR="007A60AE" w:rsidP="7CBEBE6F" w:rsidRDefault="007A60AE" w14:paraId="001DB628" w14:textId="5F3FE87E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7A60A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tbl>
      <w:tblPr>
        <w:tblStyle w:val="TableGridLight"/>
        <w:tblW w:w="8499" w:type="dxa"/>
        <w:tblInd w:w="5" w:type="dxa"/>
        <w:tblBorders/>
        <w:tblLayout w:type="fixed"/>
        <w:tblLook w:val="04A0" w:firstRow="1" w:lastRow="0" w:firstColumn="1" w:lastColumn="0" w:noHBand="0" w:noVBand="1"/>
      </w:tblPr>
      <w:tblGrid>
        <w:gridCol w:w="3570"/>
        <w:gridCol w:w="2625"/>
        <w:gridCol w:w="2304"/>
      </w:tblGrid>
      <w:tr w:rsidRPr="002B32E5" w:rsidR="00FF776E" w:rsidTr="7CBEBE6F" w14:paraId="1BB8CAC2" w14:textId="77777777">
        <w:trPr>
          <w:trHeight w:val="1170"/>
        </w:trPr>
        <w:tc>
          <w:tcPr>
            <w:tcW w:w="3570" w:type="dxa"/>
            <w:tcBorders>
              <w:top w:val="none" w:color="BFBFBF" w:themeColor="background1" w:themeShade="BF" w:sz="4"/>
              <w:left w:val="none" w:color="BFBFBF" w:themeColor="background1" w:themeShade="BF" w:sz="4"/>
              <w:bottom w:val="none" w:color="BFBFBF" w:themeColor="background1" w:themeShade="BF" w:sz="4"/>
              <w:right w:val="none" w:color="BFBFBF" w:themeColor="background1" w:themeShade="BF" w:sz="4"/>
            </w:tcBorders>
            <w:tcMar/>
          </w:tcPr>
          <w:p w:rsidRPr="00DA4759" w:rsidR="00FF776E" w:rsidP="7CBEBE6F" w:rsidRDefault="00FF776E" w14:paraId="109B9579" w14:textId="5B1DAC94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CBEBE6F" w:rsidR="5E8274E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Abdul</w:t>
            </w:r>
            <w:r w:rsidRPr="7CBEBE6F" w:rsidR="5E8274E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, </w:t>
            </w:r>
          </w:p>
        </w:tc>
        <w:tc>
          <w:tcPr>
            <w:tcW w:w="2625" w:type="dxa"/>
            <w:tcBorders>
              <w:left w:val="none" w:color="BFBFBF" w:themeColor="background1" w:themeShade="BF" w:sz="4"/>
            </w:tcBorders>
            <w:tcMar/>
          </w:tcPr>
          <w:p w:rsidRPr="00DA4759" w:rsidR="00FF776E" w:rsidP="7CBEBE6F" w:rsidRDefault="00FF776E" w14:paraId="2865D936" w14:textId="74C50F86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CBEBE6F" w:rsidR="5E8274E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Jefe de España</w:t>
            </w:r>
          </w:p>
        </w:tc>
        <w:tc>
          <w:tcPr>
            <w:tcW w:w="2304" w:type="dxa"/>
            <w:tcMar/>
          </w:tcPr>
          <w:p w:rsidRPr="00DA4759" w:rsidR="00FF776E" w:rsidP="7CBEBE6F" w:rsidRDefault="00FF776E" w14:paraId="3BC1FAA1" w14:textId="157272A0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CBEBE6F" w:rsidR="5E8274E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Presente</w:t>
            </w:r>
          </w:p>
        </w:tc>
      </w:tr>
    </w:tbl>
    <w:p w:rsidRPr="007A60AE" w:rsidR="007A60AE" w:rsidP="7CBEBE6F" w:rsidRDefault="007A60AE" w14:paraId="4951F06C" w14:textId="1C2129CA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7A60A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tbl>
      <w:tblPr>
        <w:tblStyle w:val="TableGridLight"/>
        <w:tblW w:w="8499" w:type="dxa"/>
        <w:tblInd w:w="5" w:type="dxa"/>
        <w:tblBorders/>
        <w:tblLayout w:type="fixed"/>
        <w:tblLook w:val="04A0" w:firstRow="1" w:lastRow="0" w:firstColumn="1" w:lastColumn="0" w:noHBand="0" w:noVBand="1"/>
      </w:tblPr>
      <w:tblGrid>
        <w:gridCol w:w="3570"/>
        <w:gridCol w:w="2625"/>
        <w:gridCol w:w="2304"/>
      </w:tblGrid>
      <w:tr w:rsidRPr="002B32E5" w:rsidR="00FF776E" w:rsidTr="7CBEBE6F" w14:paraId="1BB8CAC2" w14:textId="77777777">
        <w:trPr>
          <w:trHeight w:val="1170"/>
        </w:trPr>
        <w:tc>
          <w:tcPr>
            <w:tcW w:w="3570" w:type="dxa"/>
            <w:tcBorders>
              <w:top w:val="none" w:color="BFBFBF" w:themeColor="background1" w:themeShade="BF" w:sz="4"/>
              <w:left w:val="none" w:color="BFBFBF" w:themeColor="background1" w:themeShade="BF" w:sz="4"/>
              <w:bottom w:val="none" w:color="BFBFBF" w:themeColor="background1" w:themeShade="BF" w:sz="4"/>
              <w:right w:val="none" w:color="BFBFBF" w:themeColor="background1" w:themeShade="BF" w:sz="4"/>
            </w:tcBorders>
            <w:tcMar/>
          </w:tcPr>
          <w:p w:rsidRPr="00DA4759" w:rsidR="00FF776E" w:rsidP="7CBEBE6F" w:rsidRDefault="00FF776E" w14:paraId="109B9579" w14:textId="5B1DAC94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CBEBE6F" w:rsidR="5E8274E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Raúl</w:t>
            </w:r>
            <w:r w:rsidRPr="7CBEBE6F" w:rsidR="5E8274E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, </w:t>
            </w:r>
          </w:p>
        </w:tc>
        <w:tc>
          <w:tcPr>
            <w:tcW w:w="2625" w:type="dxa"/>
            <w:tcBorders>
              <w:left w:val="none" w:color="BFBFBF" w:themeColor="background1" w:themeShade="BF" w:sz="4"/>
            </w:tcBorders>
            <w:tcMar/>
          </w:tcPr>
          <w:p w:rsidRPr="00DA4759" w:rsidR="00FF776E" w:rsidP="7CBEBE6F" w:rsidRDefault="00FF776E" w14:paraId="2865D936" w14:textId="74C50F86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CBEBE6F" w:rsidR="5E8274E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Jefe de España</w:t>
            </w:r>
          </w:p>
        </w:tc>
        <w:tc>
          <w:tcPr>
            <w:tcW w:w="2304" w:type="dxa"/>
            <w:tcMar/>
          </w:tcPr>
          <w:p w:rsidRPr="00DA4759" w:rsidR="00FF776E" w:rsidP="7CBEBE6F" w:rsidRDefault="00FF776E" w14:paraId="3BC1FAA1" w14:textId="157272A0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CBEBE6F" w:rsidR="5E8274E5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Ausente</w:t>
            </w:r>
          </w:p>
        </w:tc>
      </w:tr>
    </w:tbl>
    <w:p w:rsidRPr="007A60AE" w:rsidR="007A60AE" w:rsidP="7CBEBE6F" w:rsidRDefault="007A60AE" w14:paraId="4951F06C" w14:textId="1C2129CA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7A60A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="7CBEBE6F" w:rsidP="7CBEBE6F" w:rsidRDefault="7CBEBE6F" w14:paraId="5DE75437" w14:textId="2D48F851">
      <w:pPr>
        <w:pStyle w:val="Ttulo1"/>
        <w:rPr>
          <w:rFonts w:ascii="Calibri" w:hAnsi="Calibri" w:eastAsia="Calibri" w:cs="Calibri" w:asciiTheme="minorAscii" w:hAnsiTheme="minorAscii" w:eastAsiaTheme="minorAscii" w:cstheme="minorAscii"/>
          <w:color w:val="1D80BF"/>
          <w:sz w:val="22"/>
          <w:szCs w:val="22"/>
        </w:rPr>
      </w:pPr>
    </w:p>
    <w:p w:rsidRPr="003636CE" w:rsidR="00D022F8" w:rsidP="7CBEBE6F" w:rsidRDefault="000C233E" w14:paraId="1DA13484" w14:textId="235EB325">
      <w:pPr>
        <w:pStyle w:val="Ttulo1"/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</w:pPr>
      <w:r w:rsidRPr="7CBEBE6F" w:rsidR="09237CB0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 xml:space="preserve">Orden del día</w:t>
      </w:r>
    </w:p>
    <w:p w:rsidR="3FFA9F1A" w:rsidP="7CBEBE6F" w:rsidRDefault="3FFA9F1A" w14:paraId="2E72785B" w14:textId="05B8B36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1D80BF"/>
          <w:sz w:val="22"/>
          <w:szCs w:val="22"/>
        </w:rPr>
      </w:pPr>
      <w:r w:rsidRPr="7CBEBE6F" w:rsidR="3FFA9F1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="04FA0B0E" w:rsidP="04FA0B0E" w:rsidRDefault="04FA0B0E" w14:paraId="1A3E2FF5" w14:textId="77B64243">
      <w:pPr>
        <w:pStyle w:val="Ttulo1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color w:val="1D80BF"/>
          <w:sz w:val="22"/>
          <w:szCs w:val="22"/>
        </w:rPr>
      </w:pPr>
    </w:p>
    <w:p w:rsidR="04FA0B0E" w:rsidP="04FA0B0E" w:rsidRDefault="04FA0B0E" w14:paraId="0EB8AFEE" w14:textId="3E65D922">
      <w:pPr>
        <w:pStyle w:val="Normal"/>
      </w:pPr>
    </w:p>
    <w:p w:rsidRPr="00065CBA" w:rsidR="00A060DF" w:rsidP="7CBEBE6F" w:rsidRDefault="00202140" w14:paraId="3BFDE221" w14:textId="048D2D95">
      <w:pPr>
        <w:pStyle w:val="Ttulo1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</w:pPr>
      <w:r w:rsidRPr="7CBEBE6F" w:rsidR="09237CB0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 xml:space="preserve">Resumen de los puntos tratados</w:t>
      </w:r>
    </w:p>
    <w:p w:rsidR="42309CAB" w:rsidP="7CBEBE6F" w:rsidRDefault="42309CAB" w14:paraId="11189EB7" w14:textId="6C06199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1D80BF"/>
          <w:sz w:val="22"/>
          <w:szCs w:val="22"/>
        </w:rPr>
      </w:pPr>
      <w:r w:rsidRPr="7CBEBE6F" w:rsidR="42309CA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Pr="00A060DF" w:rsidR="00A060DF" w:rsidP="7CBEBE6F" w:rsidRDefault="00A060DF" w14:paraId="1D599D49" w14:textId="7E751C5E">
      <w:pPr>
        <w:pStyle w:val="Prrafodelista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Tema</w:t>
      </w: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:</w:t>
      </w: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Problemas con el sistema de boletas</w:t>
      </w:r>
    </w:p>
    <w:p w:rsidRPr="00F652E8" w:rsidR="007E190C" w:rsidP="7CBEBE6F" w:rsidRDefault="007E190C" w14:paraId="43068122" w14:textId="1052D479">
      <w:pPr>
        <w:pStyle w:val="Prrafodelista"/>
        <w:numPr>
          <w:ilvl w:val="1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7E190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Puntos clave:</w:t>
      </w: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</w:p>
    <w:p w:rsidRPr="00F652E8" w:rsidR="007E190C" w:rsidP="7CBEBE6F" w:rsidRDefault="007E190C" w14:paraId="4F372FF1" w14:textId="6F321E73">
      <w:pPr>
        <w:pStyle w:val="Prrafodelista"/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Pr="00134A29" w:rsidR="00134A29" w:rsidP="7CBEBE6F" w:rsidRDefault="00EC3783" w14:paraId="3A03ABBB" w14:textId="1C997AB7">
      <w:pPr>
        <w:pStyle w:val="Prrafodelista"/>
        <w:numPr>
          <w:ilvl w:val="2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EC378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Jawa no funciona</w:t>
      </w:r>
    </w:p>
    <w:p w:rsidRPr="00134A29" w:rsidR="00134A29" w:rsidP="7CBEBE6F" w:rsidRDefault="00EC3783" w14:paraId="1336FEC7" w14:textId="7DB0B950">
      <w:pPr>
        <w:pStyle w:val="Prrafodelista"/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Pr="00134A29" w:rsidR="00134A29" w:rsidP="7CBEBE6F" w:rsidRDefault="00EC3783" w14:paraId="3A03ABBB" w14:textId="1C997AB7">
      <w:pPr>
        <w:pStyle w:val="Prrafodelista"/>
        <w:numPr>
          <w:ilvl w:val="2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EC378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Problemas con el robot</w:t>
      </w:r>
    </w:p>
    <w:p w:rsidRPr="00134A29" w:rsidR="00134A29" w:rsidP="7CBEBE6F" w:rsidRDefault="00EC3783" w14:paraId="1336FEC7" w14:textId="7DB0B950">
      <w:pPr>
        <w:pStyle w:val="Prrafodelista"/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Pr="00134A29" w:rsidR="00134A29" w:rsidP="7CBEBE6F" w:rsidRDefault="00EC3783" w14:paraId="3A03ABBB" w14:textId="1C997AB7">
      <w:pPr>
        <w:pStyle w:val="Prrafodelista"/>
        <w:numPr>
          <w:ilvl w:val="2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EC378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Mob funciona correctamente</w:t>
      </w:r>
    </w:p>
    <w:p w:rsidRPr="00134A29" w:rsidR="00134A29" w:rsidP="7CBEBE6F" w:rsidRDefault="00EC3783" w14:paraId="1336FEC7" w14:textId="7DB0B950">
      <w:pPr>
        <w:pStyle w:val="Prrafodelista"/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Pr="00F652E8" w:rsidR="006A1840" w:rsidP="7CBEBE6F" w:rsidRDefault="007E190C" w14:paraId="3F451E22" w14:textId="4540186D">
      <w:pPr>
        <w:pStyle w:val="Prrafodelista"/>
        <w:numPr>
          <w:ilvl w:val="1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7E190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Decisiones tomadas:</w:t>
      </w: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> </w:t>
      </w:r>
    </w:p>
    <w:p w:rsidRPr="00F652E8" w:rsidR="006A1840" w:rsidP="7CBEBE6F" w:rsidRDefault="007E190C" w14:paraId="7EB16C55" w14:textId="4C72526A">
      <w:pPr>
        <w:pStyle w:val="Prrafodelista"/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/>
      </w:r>
    </w:p>
    <w:p w:rsidR="00D733BF" w:rsidP="7CBEBE6F" w:rsidRDefault="00EC3783" w14:paraId="6983325E" w14:textId="21716F13">
      <w:pPr>
        <w:pStyle w:val="Prrafodelista"/>
        <w:numPr>
          <w:ilvl w:val="2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4FA0B0E" w:rsidR="00EC378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Raúl llamará a Abdul para solucionar el problema</w:t>
      </w:r>
    </w:p>
    <w:p w:rsidR="00D733BF" w:rsidP="7CBEBE6F" w:rsidRDefault="00EC3783" w14:paraId="60F0259D" w14:textId="21B26F40">
      <w:pPr>
        <w:pStyle w:val="Prrafodelista"/>
        <w:ind w:left="21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Pr="00F652E8" w:rsidR="00F652E8" w:rsidP="7CBEBE6F" w:rsidRDefault="00202140" w14:paraId="492806C1" w14:textId="4D95D5C8">
      <w:pPr>
        <w:pStyle w:val="Prrafodelista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060D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Pr="00F652E8" w:rsidR="00F652E8" w:rsidP="7CBEBE6F" w:rsidRDefault="00202140" w14:paraId="7FE31066" w14:textId="4DAAC3F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color w:val="1D80BF"/>
          <w:sz w:val="22"/>
          <w:szCs w:val="22"/>
        </w:rPr>
      </w:pPr>
    </w:p>
    <w:p w:rsidRPr="00F652E8" w:rsidR="00F652E8" w:rsidP="7CBEBE6F" w:rsidRDefault="00202140" w14:paraId="3CAAF947" w14:textId="552CEFA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color w:val="1D80BF"/>
          <w:sz w:val="22"/>
          <w:szCs w:val="22"/>
        </w:rPr>
      </w:pPr>
    </w:p>
    <w:p w:rsidRPr="00F652E8" w:rsidR="00F652E8" w:rsidP="7CBEBE6F" w:rsidRDefault="00202140" w14:paraId="132DFA71" w14:textId="3C8E0B16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</w:pPr>
      <w:r w:rsidRPr="7CBEBE6F" w:rsidR="00F652E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D80BF"/>
          <w:sz w:val="32"/>
          <w:szCs w:val="32"/>
        </w:rPr>
        <w:t xml:space="preserve">Riesgos y problemas </w:t>
      </w:r>
      <w:r w:rsidRPr="7CBEBE6F" w:rsidR="00F652E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D80BF"/>
          <w:sz w:val="32"/>
          <w:szCs w:val="32"/>
        </w:rPr>
        <w:t>detectados</w:t>
      </w:r>
    </w:p>
    <w:p w:rsidRPr="00F652E8" w:rsidR="00F652E8" w:rsidP="7CBEBE6F" w:rsidRDefault="00202140" w14:paraId="03B86B10" w14:textId="7F8D68C1">
      <w:pPr>
        <w:pStyle w:val="Ttulo1"/>
        <w:ind w:firstLine="709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7CBEBE6F" w:rsidR="00CF51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 xml:space="preserve"/>
      </w:r>
    </w:p>
    <w:p w:rsidRPr="00F652E8" w:rsidR="00F652E8" w:rsidP="7CBEBE6F" w:rsidRDefault="00F652E8" w14:paraId="2C19C306" w14:textId="77777777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00093FBD" w:rsidP="7CBEBE6F" w:rsidRDefault="000C233E" w14:paraId="735B7E70" w14:textId="148C3894">
      <w:pPr>
        <w:pStyle w:val="Ttulo1"/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</w:pPr>
      <w:r w:rsidRPr="7CBEBE6F" w:rsidR="00522730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 xml:space="preserve">Comentarios, </w:t>
      </w:r>
      <w:r w:rsidRPr="7CBEBE6F" w:rsidR="00DA4759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 xml:space="preserve">Dudas y Preguntas</w:t>
      </w:r>
    </w:p>
    <w:p w:rsidR="6674B9A1" w:rsidP="7CBEBE6F" w:rsidRDefault="6674B9A1" w14:paraId="38AACC5C" w14:textId="0804803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1D80BF"/>
          <w:sz w:val="22"/>
          <w:szCs w:val="22"/>
        </w:rPr>
      </w:pPr>
      <w:r w:rsidRPr="7CBEBE6F" w:rsidR="6674B9A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="7CBEBE6F" w:rsidP="7CBEBE6F" w:rsidRDefault="7CBEBE6F" w14:paraId="31A474DA" w14:textId="1EF566D7">
      <w:pPr>
        <w:pStyle w:val="Normal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</w:pPr>
    </w:p>
    <w:p w:rsidRPr="00202140" w:rsidR="00202140" w:rsidP="04FA0B0E" w:rsidRDefault="00202140" w14:textId="1E701273" w14:paraId="0C07999A">
      <w:pPr>
        <w:pStyle w:val="Normal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bookmarkStart w:name="_Hlk177653223" w:id="0"/>
      <w:r w:rsidRPr="7CBEBE6F" w:rsidR="00202140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 xml:space="preserve"> </w:t>
      </w:r>
    </w:p>
    <w:p w:rsidRPr="00202140" w:rsidR="00202140" w:rsidP="04FA0B0E" w:rsidRDefault="00202140" w14:paraId="7A42FB69" w14:textId="75774FD8">
      <w:pPr>
        <w:pStyle w:val="Normal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D80BF"/>
          <w:sz w:val="32"/>
          <w:szCs w:val="32"/>
        </w:rPr>
      </w:pPr>
    </w:p>
    <w:p w:rsidRPr="00202140" w:rsidR="00202140" w:rsidP="04FA0B0E" w:rsidRDefault="00202140" w14:paraId="11D0015E" w14:textId="55C8F1DB">
      <w:pPr>
        <w:pStyle w:val="Normal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D80BF"/>
          <w:sz w:val="32"/>
          <w:szCs w:val="32"/>
        </w:rPr>
      </w:pPr>
    </w:p>
    <w:p w:rsidRPr="00202140" w:rsidR="00202140" w:rsidP="04FA0B0E" w:rsidRDefault="00202140" w14:paraId="44F26614" w14:textId="14B26404">
      <w:pPr>
        <w:pStyle w:val="Normal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D80BF"/>
          <w:sz w:val="32"/>
          <w:szCs w:val="32"/>
        </w:rPr>
      </w:pPr>
    </w:p>
    <w:p w:rsidRPr="00202140" w:rsidR="00202140" w:rsidP="7CBEBE6F" w:rsidRDefault="00202140" w14:paraId="19356F65" w14:textId="1E701273">
      <w:pPr>
        <w:pStyle w:val="Normal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7CBEBE6F" w:rsidR="0020214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D80BF"/>
          <w:kern w:val="32"/>
          <w:sz w:val="32"/>
          <w:szCs w:val="32"/>
        </w:rPr>
        <w:t>Tareas</w:t>
      </w:r>
    </w:p>
    <w:tbl>
      <w:tblPr>
        <w:tblW w:w="88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340"/>
        <w:gridCol w:w="2506"/>
        <w:gridCol w:w="2493"/>
        <w:gridCol w:w="1805"/>
        <w:gridCol w:w="1727"/>
      </w:tblGrid>
      <w:tr w:rsidRPr="002B32E5" w:rsidR="00904A98" w:rsidTr="7CBEBE6F" w14:paraId="745E2D26" w14:textId="77777777">
        <w:trPr>
          <w:cantSplit/>
          <w:trHeight w:val="274"/>
        </w:trPr>
        <w:tc>
          <w:tcPr>
            <w:tcW w:w="340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FFFFFF" w:themeFill="background1"/>
            <w:tcMar/>
          </w:tcPr>
          <w:p w:rsidRPr="002B32E5" w:rsidR="0068366A" w:rsidP="7CBEBE6F" w:rsidRDefault="0068366A" w14:paraId="136ECE54" w14:textId="77777777">
            <w:pPr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bookmarkStart w:name="_Hlk178153115" w:id="1"/>
          </w:p>
        </w:tc>
        <w:tc>
          <w:tcPr>
            <w:tcW w:w="250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1D80BF"/>
            <w:tcMar/>
            <w:hideMark/>
          </w:tcPr>
          <w:p w:rsidRPr="00FD4CD4" w:rsidR="0068366A" w:rsidP="7CBEBE6F" w:rsidRDefault="09237CB0" w14:paraId="1CEE1D5F" w14:textId="77777777">
            <w:pPr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/>
                <w:sz w:val="22"/>
                <w:szCs w:val="22"/>
              </w:rPr>
            </w:pPr>
            <w:r w:rsidRPr="7CBEBE6F" w:rsidR="09237CB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Tareas</w:t>
            </w:r>
          </w:p>
        </w:tc>
        <w:tc>
          <w:tcPr>
            <w:tcW w:w="2493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1D80BF"/>
            <w:tcMar/>
            <w:hideMark/>
          </w:tcPr>
          <w:p w:rsidRPr="00FD4CD4" w:rsidR="0068366A" w:rsidP="7CBEBE6F" w:rsidRDefault="09237CB0" w14:paraId="75E98978" w14:textId="77777777">
            <w:pPr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/>
                <w:sz w:val="22"/>
                <w:szCs w:val="22"/>
              </w:rPr>
            </w:pPr>
            <w:r w:rsidRPr="7CBEBE6F" w:rsidR="09237CB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Persona/grup</w:t>
            </w:r>
            <w:r w:rsidRPr="7CBEBE6F" w:rsidR="47366CE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o</w:t>
            </w:r>
          </w:p>
        </w:tc>
        <w:tc>
          <w:tcPr>
            <w:tcW w:w="1805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1D80BF"/>
            <w:tcMar/>
            <w:hideMark/>
          </w:tcPr>
          <w:p w:rsidRPr="00FD4CD4" w:rsidR="0068366A" w:rsidP="7CBEBE6F" w:rsidRDefault="09237CB0" w14:paraId="1B4BB722" w14:textId="77777777">
            <w:pPr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/>
                <w:sz w:val="22"/>
                <w:szCs w:val="22"/>
              </w:rPr>
            </w:pPr>
            <w:r w:rsidRPr="7CBEBE6F" w:rsidR="09237CB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Fecha</w:t>
            </w:r>
          </w:p>
        </w:tc>
        <w:tc>
          <w:tcPr>
            <w:tcW w:w="1727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1D80BF"/>
            <w:tcMar/>
          </w:tcPr>
          <w:p w:rsidRPr="00FD4CD4" w:rsidR="0068366A" w:rsidP="7CBEBE6F" w:rsidRDefault="766EA9E8" w14:paraId="42BD5477" w14:textId="77777777">
            <w:pPr>
              <w:tabs>
                <w:tab w:val="left" w:pos="708"/>
              </w:tabs>
              <w:spacing w:after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/>
                <w:sz w:val="22"/>
                <w:szCs w:val="22"/>
              </w:rPr>
            </w:pPr>
            <w:r w:rsidRPr="7CBEBE6F" w:rsidR="3BE7359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 xml:space="preserve">Estado</w:t>
            </w:r>
          </w:p>
        </w:tc>
      </w:tr>
      <w:bookmarkEnd w:id="1"/>
    </w:tbl>
    <w:p w:rsidRPr="00FC0DC7" w:rsidR="0076681A" w:rsidP="7CBEBE6F" w:rsidRDefault="0076681A" w14:paraId="334F6722" w14:textId="77777777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</w:p>
    <w:p w:rsidRPr="0076681A" w:rsidR="00A80003" w:rsidP="7CBEBE6F" w:rsidRDefault="00A80003" w14:paraId="510368A7" w14:textId="2AE26CB3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8000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/>
      </w:r>
    </w:p>
    <w:tbl>
      <w:tblPr>
        <w:tblW w:w="88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340"/>
        <w:gridCol w:w="2506"/>
        <w:gridCol w:w="2493"/>
        <w:gridCol w:w="1805"/>
        <w:gridCol w:w="1727"/>
      </w:tblGrid>
      <w:tr w:rsidRPr="001C1167" w:rsidR="00A80003" w:rsidTr="7CBEBE6F" w14:paraId="2EA881D3" w14:textId="77777777">
        <w:trPr>
          <w:trHeight w:val="300"/>
        </w:trPr>
        <w:tc>
          <w:tcPr>
            <w:tcW w:w="340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nil"/>
            </w:tcBorders>
            <w:shd w:val="clear" w:color="auto" w:fill="1D80BF"/>
            <w:tcMar/>
            <w:vAlign w:val="center"/>
          </w:tcPr>
          <w:p w:rsidRPr="007A60AE" w:rsidR="00A80003" w:rsidP="7CBEBE6F" w:rsidRDefault="00A80003" w14:paraId="44B67795" w14:textId="7777777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</w:pP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FD4CD4" w:rsidR="00A80003" w:rsidP="7CBEBE6F" w:rsidRDefault="00A80003" w14:paraId="271665BF" w14:textId="5A516F16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</w:pPr>
            <w:r w:rsidRPr="7CBEBE6F" w:rsidR="00A80003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val="en-US"/>
              </w:rPr>
              <w:t xml:space="preserve">Resolver el problema de conexión de Jawa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FD4CD4" w:rsidR="00A80003" w:rsidP="7CBEBE6F" w:rsidRDefault="00A80003" w14:paraId="3520464C" w14:textId="02F1FBAF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CBEBE6F" w:rsidR="00A80003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Raúl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FD4CD4" w:rsidR="00A80003" w:rsidP="7CBEBE6F" w:rsidRDefault="00A80003" w14:paraId="4BD79C4D" w14:textId="18512319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CBEBE6F" w:rsidR="00A80003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/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FD4CD4" w:rsidR="00A80003" w:rsidP="7CBEBE6F" w:rsidRDefault="00A80003" w14:paraId="299405A0" w14:textId="3C23A2B6">
            <w:pPr>
              <w:spacing w:after="0" w:line="240" w:lineRule="auto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7CBEBE6F" w:rsidR="00A80003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Pendiente</w:t>
            </w:r>
          </w:p>
        </w:tc>
      </w:tr>
    </w:tbl>
    <w:p w:rsidRPr="0075716A" w:rsidR="00A80003" w:rsidP="7CBEBE6F" w:rsidRDefault="00A80003" w14:paraId="513236E5" w14:textId="3E25F1CA">
      <w:p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A8000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bookmarkEnd w:id="0"/>
    <w:p w:rsidR="00A80003" w:rsidP="7CBEBE6F" w:rsidRDefault="00A80003" w14:paraId="183EC52F" w14:textId="77777777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04FA0B0E" w:rsidP="04FA0B0E" w:rsidRDefault="04FA0B0E" w14:paraId="1C166E31" w14:textId="23F5AF73">
      <w:pPr>
        <w:pStyle w:val="Ttulo1"/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</w:pPr>
    </w:p>
    <w:p w:rsidR="00202140" w:rsidP="7CBEBE6F" w:rsidRDefault="00202140" w14:paraId="2DEE7899" w14:textId="6DD5F895">
      <w:pPr>
        <w:pStyle w:val="Ttulo1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7CBEBE6F" w:rsidR="7FFDA5DD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>P</w:t>
      </w:r>
      <w:r w:rsidRPr="7CBEBE6F" w:rsidR="00202140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 xml:space="preserve">róximas </w:t>
      </w:r>
      <w:r w:rsidRPr="7CBEBE6F" w:rsidR="00202140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>pasos</w:t>
      </w:r>
      <w:r w:rsidRPr="7CBEBE6F" w:rsidR="00202140">
        <w:rPr>
          <w:rFonts w:ascii="Calibri" w:hAnsi="Calibri" w:eastAsia="Calibri" w:cs="Calibri" w:asciiTheme="minorAscii" w:hAnsiTheme="minorAscii" w:eastAsiaTheme="minorAscii" w:cstheme="minorAscii"/>
          <w:color w:val="1D80BF"/>
          <w:sz w:val="32"/>
          <w:szCs w:val="32"/>
        </w:rPr>
        <w:t xml:space="preserve">.</w:t>
      </w:r>
      <w:r w:rsidRPr="7CBEBE6F" w:rsidR="00202140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</w:p>
    <w:p w:rsidR="4336BA8E" w:rsidP="7CBEBE6F" w:rsidRDefault="4336BA8E" w14:paraId="3C0AFF96" w14:textId="68395CB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1D80BF"/>
          <w:sz w:val="22"/>
          <w:szCs w:val="22"/>
        </w:rPr>
      </w:pPr>
      <w:r w:rsidRPr="7CBEBE6F" w:rsidR="4336BA8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/>
      </w:r>
    </w:p>
    <w:p w:rsidR="00202140" w:rsidP="7CBEBE6F" w:rsidRDefault="00202140" w14:paraId="34262ACC" w14:textId="3F3DE300">
      <w:pPr>
        <w:pStyle w:val="Ttulo1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2021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kern w:val="0"/>
          <w:sz w:val="22"/>
          <w:szCs w:val="22"/>
        </w:rPr>
        <w:t xml:space="preserve">Raúl llamará a Abdul en 5 minutos</w:t>
      </w:r>
    </w:p>
    <w:p w:rsidR="00202140" w:rsidP="7CBEBE6F" w:rsidRDefault="00202140" w14:paraId="30954E44" w14:textId="74C5B997">
      <w:pPr>
        <w:pStyle w:val="Ttulo1"/>
        <w:ind w:left="72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BEBE6F" w:rsidR="002021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kern w:val="0"/>
          <w:sz w:val="22"/>
          <w:szCs w:val="22"/>
        </w:rPr>
        <w:t xml:space="preserve"/>
      </w:r>
    </w:p>
    <w:p w:rsidR="00202140" w:rsidP="7CBEBE6F" w:rsidRDefault="00202140" w14:paraId="4AD379A4" w14:textId="77777777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sectPr w:rsidR="00202140" w:rsidSect="00C778D1">
      <w:footerReference w:type="default" r:id="rId13"/>
      <w:pgSz w:w="11906" w:h="16838" w:orient="portrait"/>
      <w:pgMar w:top="1417" w:right="1701" w:bottom="1417" w:left="170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4358B" w:rsidRDefault="0014358B" w14:paraId="4EEE334D" w14:textId="77777777">
      <w:pPr>
        <w:spacing w:after="0" w:line="240" w:lineRule="auto"/>
      </w:pPr>
      <w:r>
        <w:separator/>
      </w:r>
    </w:p>
  </w:endnote>
  <w:endnote w:type="continuationSeparator" w:id="0">
    <w:p w:rsidR="0014358B" w:rsidRDefault="0014358B" w14:paraId="74D12EF0" w14:textId="77777777">
      <w:pPr>
        <w:spacing w:after="0" w:line="240" w:lineRule="auto"/>
      </w:pPr>
      <w:r>
        <w:continuationSeparator/>
      </w:r>
    </w:p>
  </w:endnote>
  <w:endnote w:type="continuationNotice" w:id="1">
    <w:p w:rsidR="0014358B" w:rsidRDefault="0014358B" w14:paraId="369DCB49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ontserrat Light">
    <w:panose1 w:val="00000400000000000000"/>
    <w:charset w:val="4D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181879" w:rsidR="004A150E" w:rsidP="00181879" w:rsidRDefault="00181879" w14:paraId="50CAB18C" w14:textId="5E91AFEC">
    <w:pPr>
      <w:pStyle w:val="Cita"/>
      <w:rPr>
        <w:i w:val="0"/>
        <w:iCs w:val="0"/>
        <w:noProof/>
        <w:sz w:val="8"/>
        <w:szCs w:val="8"/>
      </w:rPr>
    </w:pPr>
    <w:r>
      <w:rPr>
        <w:i w:val="0"/>
        <w:iCs w:val="0"/>
        <w:noProof/>
        <w:sz w:val="8"/>
        <w:szCs w:val="8"/>
      </w:rPr>
      <w:t xml:space="preserve">** </w:t>
    </w:r>
    <w:r w:rsidRPr="00181879" w:rsidR="004A150E">
      <w:rPr>
        <w:i w:val="0"/>
        <w:iCs w:val="0"/>
        <w:noProof/>
        <w:sz w:val="8"/>
        <w:szCs w:val="8"/>
      </w:rPr>
      <w:t>Este acta ha sido parcialmente generada con asistencia de inteligencia artificial para mejorar la organización y documentación de la reunión</w:t>
    </w:r>
    <w:r w:rsidRPr="00181879">
      <w:rPr>
        <w:i w:val="0"/>
        <w:iCs w:val="0"/>
        <w:noProof/>
        <w:sz w:val="8"/>
        <w:szCs w:val="8"/>
      </w:rPr>
      <w:t xml:space="preserve"> y e</w:t>
    </w:r>
    <w:r w:rsidRPr="00181879">
      <w:rPr>
        <w:i w:val="0"/>
        <w:iCs w:val="0"/>
        <w:noProof/>
        <w:sz w:val="8"/>
        <w:szCs w:val="8"/>
      </w:rPr>
      <w:t>l contenido puede ser incorrecto</w:t>
    </w:r>
    <w:r>
      <w:rPr>
        <w:i w:val="0"/>
        <w:iCs w:val="0"/>
        <w:noProof/>
        <w:sz w:val="8"/>
        <w:szCs w:val="8"/>
      </w:rPr>
      <w:t xml:space="preserve"> **</w:t>
    </w:r>
  </w:p>
  <w:p w:rsidRPr="001207FC" w:rsidR="00897E1B" w:rsidP="001207FC" w:rsidRDefault="003A6EB4" w14:paraId="27577D67" w14:textId="06143890">
    <w:pPr>
      <w:pStyle w:val="Piedepgina"/>
      <w:jc w:val="center"/>
      <w:rPr>
        <w:sz w:val="20"/>
        <w:szCs w:val="20"/>
        <w:lang w:val="en-US"/>
      </w:rPr>
    </w:pPr>
    <w:r w:rsidRPr="001207FC">
      <w:rPr>
        <w:sz w:val="20"/>
        <w:szCs w:val="20"/>
      </w:rPr>
      <w:fldChar w:fldCharType="begin"/>
    </w:r>
    <w:r w:rsidRPr="001207FC">
      <w:rPr>
        <w:sz w:val="20"/>
        <w:szCs w:val="20"/>
      </w:rPr>
      <w:instrText xml:space="preserve"> PAGE   \* MERGEFORMAT </w:instrText>
    </w:r>
    <w:r w:rsidRPr="001207FC">
      <w:rPr>
        <w:sz w:val="20"/>
        <w:szCs w:val="20"/>
      </w:rPr>
      <w:fldChar w:fldCharType="separate"/>
    </w:r>
    <w:r w:rsidRPr="002D4D20" w:rsidR="002D4D20">
      <w:rPr>
        <w:b/>
        <w:noProof/>
        <w:color w:val="4F81BD"/>
        <w:sz w:val="20"/>
        <w:szCs w:val="20"/>
      </w:rPr>
      <w:t>2</w:t>
    </w:r>
    <w:r w:rsidRPr="001207FC">
      <w:rPr>
        <w:b/>
        <w:noProof/>
        <w:color w:val="4F81BD"/>
        <w:sz w:val="20"/>
        <w:szCs w:val="20"/>
      </w:rPr>
      <w:fldChar w:fldCharType="end"/>
    </w:r>
    <w:r w:rsidR="001207FC">
      <w:rPr>
        <w:b/>
        <w:noProof/>
        <w:color w:val="4F81BD"/>
        <w:sz w:val="20"/>
        <w:szCs w:val="20"/>
      </w:rPr>
      <w:t xml:space="preserve"> de</w:t>
    </w:r>
    <w:r w:rsidRPr="001207FC">
      <w:rPr>
        <w:b/>
        <w:noProof/>
        <w:color w:val="4F81BD"/>
        <w:sz w:val="20"/>
        <w:szCs w:val="20"/>
      </w:rPr>
      <w:t xml:space="preserve"> </w:t>
    </w:r>
    <w:r w:rsidRPr="001207FC">
      <w:rPr>
        <w:b/>
        <w:noProof/>
        <w:color w:val="4F81BD"/>
        <w:sz w:val="20"/>
        <w:szCs w:val="20"/>
      </w:rPr>
      <w:fldChar w:fldCharType="begin"/>
    </w:r>
    <w:r w:rsidRPr="001207FC">
      <w:rPr>
        <w:b/>
        <w:noProof/>
        <w:color w:val="4F81BD"/>
        <w:sz w:val="20"/>
        <w:szCs w:val="20"/>
      </w:rPr>
      <w:instrText xml:space="preserve"> NUMPAGES   \* MERGEFORMAT </w:instrText>
    </w:r>
    <w:r w:rsidRPr="001207FC">
      <w:rPr>
        <w:b/>
        <w:noProof/>
        <w:color w:val="4F81BD"/>
        <w:sz w:val="20"/>
        <w:szCs w:val="20"/>
      </w:rPr>
      <w:fldChar w:fldCharType="separate"/>
    </w:r>
    <w:r w:rsidR="002D4D20">
      <w:rPr>
        <w:b/>
        <w:noProof/>
        <w:color w:val="4F81BD"/>
        <w:sz w:val="20"/>
        <w:szCs w:val="20"/>
      </w:rPr>
      <w:t>2</w:t>
    </w:r>
    <w:r w:rsidRPr="001207FC">
      <w:rPr>
        <w:b/>
        <w:noProof/>
        <w:color w:val="4F81BD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4358B" w:rsidRDefault="0014358B" w14:paraId="4BD1BD2B" w14:textId="77777777">
      <w:pPr>
        <w:spacing w:after="0" w:line="240" w:lineRule="auto"/>
      </w:pPr>
      <w:r>
        <w:separator/>
      </w:r>
    </w:p>
  </w:footnote>
  <w:footnote w:type="continuationSeparator" w:id="0">
    <w:p w:rsidR="0014358B" w:rsidRDefault="0014358B" w14:paraId="34B4FF4B" w14:textId="77777777">
      <w:pPr>
        <w:spacing w:after="0" w:line="240" w:lineRule="auto"/>
      </w:pPr>
      <w:r>
        <w:continuationSeparator/>
      </w:r>
    </w:p>
  </w:footnote>
  <w:footnote w:type="continuationNotice" w:id="1">
    <w:p w:rsidR="0014358B" w:rsidRDefault="0014358B" w14:paraId="49E46C4D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44609"/>
    <w:multiLevelType w:val="hybridMultilevel"/>
    <w:tmpl w:val="37FE99A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88735D0"/>
    <w:multiLevelType w:val="hybridMultilevel"/>
    <w:tmpl w:val="4370AD76"/>
    <w:lvl w:ilvl="0" w:tplc="BA723676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1D80BF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F1C1C62"/>
    <w:multiLevelType w:val="hybridMultilevel"/>
    <w:tmpl w:val="06BEE806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02972A0"/>
    <w:multiLevelType w:val="multilevel"/>
    <w:tmpl w:val="7220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6036F3B"/>
    <w:multiLevelType w:val="multilevel"/>
    <w:tmpl w:val="D3C8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31CC09F8"/>
    <w:multiLevelType w:val="hybridMultilevel"/>
    <w:tmpl w:val="7EF60BC4"/>
    <w:lvl w:ilvl="0" w:tplc="B15E09B8">
      <w:start w:val="1"/>
      <w:numFmt w:val="decimal"/>
      <w:lvlText w:val="%1."/>
      <w:lvlJc w:val="left"/>
      <w:pPr>
        <w:ind w:left="360" w:hanging="360"/>
      </w:pPr>
      <w:rPr>
        <w:rFonts w:hint="default" w:ascii="Montserrat" w:hAnsi="Montserrat"/>
        <w:b/>
        <w:bCs/>
        <w:color w:val="FFFFFF" w:themeColor="background1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7FC0DEF"/>
    <w:multiLevelType w:val="hybridMultilevel"/>
    <w:tmpl w:val="10A25D12"/>
    <w:lvl w:ilvl="0" w:tplc="BA7236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1D80BF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9099B"/>
    <w:multiLevelType w:val="hybridMultilevel"/>
    <w:tmpl w:val="A0E86B50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8B06AE"/>
    <w:multiLevelType w:val="hybridMultilevel"/>
    <w:tmpl w:val="427872E4"/>
    <w:lvl w:ilvl="0" w:tplc="BA7236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1D80BF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6D2798D"/>
    <w:multiLevelType w:val="hybridMultilevel"/>
    <w:tmpl w:val="C102F39A"/>
    <w:lvl w:ilvl="0" w:tplc="BA7236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1D80BF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9F66CDD"/>
    <w:multiLevelType w:val="multilevel"/>
    <w:tmpl w:val="75A6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5BD66137"/>
    <w:multiLevelType w:val="hybridMultilevel"/>
    <w:tmpl w:val="05669920"/>
    <w:lvl w:ilvl="0" w:tplc="7B7CB79E">
      <w:start w:val="1"/>
      <w:numFmt w:val="decimal"/>
      <w:pStyle w:val="Ttulo2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844167"/>
    <w:multiLevelType w:val="multilevel"/>
    <w:tmpl w:val="84F2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6AAE6C4F"/>
    <w:multiLevelType w:val="multilevel"/>
    <w:tmpl w:val="A190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6C6E0E38"/>
    <w:multiLevelType w:val="hybridMultilevel"/>
    <w:tmpl w:val="B02648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CC7EB2"/>
    <w:multiLevelType w:val="multilevel"/>
    <w:tmpl w:val="8962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7866435F"/>
    <w:multiLevelType w:val="hybridMultilevel"/>
    <w:tmpl w:val="24264548"/>
    <w:lvl w:ilvl="0" w:tplc="5434B594">
      <w:start w:val="1"/>
      <w:numFmt w:val="bullet"/>
      <w:pStyle w:val="Listing"/>
      <w:lvlText w:val=""/>
      <w:lvlJc w:val="left"/>
      <w:pPr>
        <w:tabs>
          <w:tab w:val="num" w:pos="717"/>
        </w:tabs>
        <w:ind w:left="717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 w16cid:durableId="2109042235">
    <w:abstractNumId w:val="16"/>
  </w:num>
  <w:num w:numId="2" w16cid:durableId="1874804079">
    <w:abstractNumId w:val="11"/>
  </w:num>
  <w:num w:numId="3" w16cid:durableId="1866825166">
    <w:abstractNumId w:val="5"/>
  </w:num>
  <w:num w:numId="4" w16cid:durableId="239869834">
    <w:abstractNumId w:val="1"/>
  </w:num>
  <w:num w:numId="5" w16cid:durableId="754477026">
    <w:abstractNumId w:val="0"/>
  </w:num>
  <w:num w:numId="6" w16cid:durableId="20937755">
    <w:abstractNumId w:val="10"/>
  </w:num>
  <w:num w:numId="7" w16cid:durableId="761267926">
    <w:abstractNumId w:val="15"/>
  </w:num>
  <w:num w:numId="8" w16cid:durableId="953486834">
    <w:abstractNumId w:val="13"/>
  </w:num>
  <w:num w:numId="9" w16cid:durableId="1371415973">
    <w:abstractNumId w:val="3"/>
  </w:num>
  <w:num w:numId="10" w16cid:durableId="1341394935">
    <w:abstractNumId w:val="12"/>
  </w:num>
  <w:num w:numId="11" w16cid:durableId="1800027982">
    <w:abstractNumId w:val="4"/>
  </w:num>
  <w:num w:numId="12" w16cid:durableId="1574007821">
    <w:abstractNumId w:val="14"/>
  </w:num>
  <w:num w:numId="13" w16cid:durableId="954485793">
    <w:abstractNumId w:val="7"/>
  </w:num>
  <w:num w:numId="14" w16cid:durableId="804472259">
    <w:abstractNumId w:val="2"/>
  </w:num>
  <w:num w:numId="15" w16cid:durableId="2092459735">
    <w:abstractNumId w:val="8"/>
  </w:num>
  <w:num w:numId="16" w16cid:durableId="1741172764">
    <w:abstractNumId w:val="9"/>
  </w:num>
  <w:num w:numId="17" w16cid:durableId="799498134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29"/>
  <w:attachedTemplate r:id="rId1"/>
  <w:trackRevisions w:val="false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25A"/>
    <w:rsid w:val="00000285"/>
    <w:rsid w:val="00000410"/>
    <w:rsid w:val="000024F6"/>
    <w:rsid w:val="000030B9"/>
    <w:rsid w:val="00005E07"/>
    <w:rsid w:val="0001024D"/>
    <w:rsid w:val="00011186"/>
    <w:rsid w:val="00011948"/>
    <w:rsid w:val="0001465A"/>
    <w:rsid w:val="00014776"/>
    <w:rsid w:val="00015A47"/>
    <w:rsid w:val="0001726E"/>
    <w:rsid w:val="00017385"/>
    <w:rsid w:val="0001799D"/>
    <w:rsid w:val="00020415"/>
    <w:rsid w:val="000223E5"/>
    <w:rsid w:val="000224D2"/>
    <w:rsid w:val="000247ED"/>
    <w:rsid w:val="00024EAF"/>
    <w:rsid w:val="000255B7"/>
    <w:rsid w:val="00027C8A"/>
    <w:rsid w:val="00027F49"/>
    <w:rsid w:val="00030C72"/>
    <w:rsid w:val="0003133F"/>
    <w:rsid w:val="000314A7"/>
    <w:rsid w:val="0003160D"/>
    <w:rsid w:val="000322C9"/>
    <w:rsid w:val="00032622"/>
    <w:rsid w:val="000332A4"/>
    <w:rsid w:val="000333A4"/>
    <w:rsid w:val="00033F67"/>
    <w:rsid w:val="00036807"/>
    <w:rsid w:val="00036990"/>
    <w:rsid w:val="00036F1E"/>
    <w:rsid w:val="00037680"/>
    <w:rsid w:val="000400AD"/>
    <w:rsid w:val="000416A0"/>
    <w:rsid w:val="00041894"/>
    <w:rsid w:val="0004414B"/>
    <w:rsid w:val="00044499"/>
    <w:rsid w:val="0004476B"/>
    <w:rsid w:val="00044C28"/>
    <w:rsid w:val="000452E6"/>
    <w:rsid w:val="00045DD5"/>
    <w:rsid w:val="00045FE0"/>
    <w:rsid w:val="00046EAD"/>
    <w:rsid w:val="0004790C"/>
    <w:rsid w:val="00047D59"/>
    <w:rsid w:val="000512FC"/>
    <w:rsid w:val="00051870"/>
    <w:rsid w:val="00051A65"/>
    <w:rsid w:val="0005258D"/>
    <w:rsid w:val="00052F14"/>
    <w:rsid w:val="000548AD"/>
    <w:rsid w:val="000548F7"/>
    <w:rsid w:val="00055D52"/>
    <w:rsid w:val="000560B5"/>
    <w:rsid w:val="00056D58"/>
    <w:rsid w:val="00061378"/>
    <w:rsid w:val="000641C9"/>
    <w:rsid w:val="0006474A"/>
    <w:rsid w:val="00065CBA"/>
    <w:rsid w:val="000660A7"/>
    <w:rsid w:val="00071E67"/>
    <w:rsid w:val="0007243A"/>
    <w:rsid w:val="00072C7E"/>
    <w:rsid w:val="00072CCB"/>
    <w:rsid w:val="000733CC"/>
    <w:rsid w:val="000756E0"/>
    <w:rsid w:val="00075CE8"/>
    <w:rsid w:val="00075CF0"/>
    <w:rsid w:val="00076C21"/>
    <w:rsid w:val="00077674"/>
    <w:rsid w:val="0007779E"/>
    <w:rsid w:val="00077998"/>
    <w:rsid w:val="000806BD"/>
    <w:rsid w:val="00080DC4"/>
    <w:rsid w:val="00081E7B"/>
    <w:rsid w:val="00083261"/>
    <w:rsid w:val="0008352F"/>
    <w:rsid w:val="00083DD2"/>
    <w:rsid w:val="00085CFE"/>
    <w:rsid w:val="00087094"/>
    <w:rsid w:val="0008727D"/>
    <w:rsid w:val="000906C2"/>
    <w:rsid w:val="00090EB6"/>
    <w:rsid w:val="000922ED"/>
    <w:rsid w:val="00092BC1"/>
    <w:rsid w:val="0009307D"/>
    <w:rsid w:val="000938C5"/>
    <w:rsid w:val="00093A93"/>
    <w:rsid w:val="00093D9D"/>
    <w:rsid w:val="00093FBD"/>
    <w:rsid w:val="00094C81"/>
    <w:rsid w:val="00095396"/>
    <w:rsid w:val="00095B47"/>
    <w:rsid w:val="000A078A"/>
    <w:rsid w:val="000A1658"/>
    <w:rsid w:val="000A21CF"/>
    <w:rsid w:val="000A2BE0"/>
    <w:rsid w:val="000A3041"/>
    <w:rsid w:val="000A459B"/>
    <w:rsid w:val="000A5805"/>
    <w:rsid w:val="000A69FD"/>
    <w:rsid w:val="000A75FF"/>
    <w:rsid w:val="000A76F3"/>
    <w:rsid w:val="000B028F"/>
    <w:rsid w:val="000B133C"/>
    <w:rsid w:val="000B2DC6"/>
    <w:rsid w:val="000B35F2"/>
    <w:rsid w:val="000B38FA"/>
    <w:rsid w:val="000B3ADA"/>
    <w:rsid w:val="000B4D54"/>
    <w:rsid w:val="000B5802"/>
    <w:rsid w:val="000B5AA8"/>
    <w:rsid w:val="000C06E1"/>
    <w:rsid w:val="000C233E"/>
    <w:rsid w:val="000C311F"/>
    <w:rsid w:val="000C42C6"/>
    <w:rsid w:val="000C505D"/>
    <w:rsid w:val="000C6226"/>
    <w:rsid w:val="000C71EF"/>
    <w:rsid w:val="000C7CBB"/>
    <w:rsid w:val="000D0060"/>
    <w:rsid w:val="000D0553"/>
    <w:rsid w:val="000D1395"/>
    <w:rsid w:val="000D3221"/>
    <w:rsid w:val="000D3837"/>
    <w:rsid w:val="000D3A43"/>
    <w:rsid w:val="000D6A69"/>
    <w:rsid w:val="000D7737"/>
    <w:rsid w:val="000D77B2"/>
    <w:rsid w:val="000D7907"/>
    <w:rsid w:val="000E00B1"/>
    <w:rsid w:val="000E03C3"/>
    <w:rsid w:val="000E0B52"/>
    <w:rsid w:val="000E0C16"/>
    <w:rsid w:val="000E0D0F"/>
    <w:rsid w:val="000E16EB"/>
    <w:rsid w:val="000E4079"/>
    <w:rsid w:val="000E4A1C"/>
    <w:rsid w:val="000E59F7"/>
    <w:rsid w:val="000E6621"/>
    <w:rsid w:val="000F20D1"/>
    <w:rsid w:val="000F2CF4"/>
    <w:rsid w:val="000F31E0"/>
    <w:rsid w:val="000F3B95"/>
    <w:rsid w:val="000F413E"/>
    <w:rsid w:val="000F452C"/>
    <w:rsid w:val="000F52BE"/>
    <w:rsid w:val="00102748"/>
    <w:rsid w:val="00102A6A"/>
    <w:rsid w:val="00104776"/>
    <w:rsid w:val="00105217"/>
    <w:rsid w:val="0010683B"/>
    <w:rsid w:val="0011246D"/>
    <w:rsid w:val="001131B1"/>
    <w:rsid w:val="0011332C"/>
    <w:rsid w:val="00114681"/>
    <w:rsid w:val="00115489"/>
    <w:rsid w:val="0011711C"/>
    <w:rsid w:val="001207FC"/>
    <w:rsid w:val="00121919"/>
    <w:rsid w:val="00121DE4"/>
    <w:rsid w:val="00122684"/>
    <w:rsid w:val="00122E43"/>
    <w:rsid w:val="00126186"/>
    <w:rsid w:val="0012671E"/>
    <w:rsid w:val="00130791"/>
    <w:rsid w:val="001311A5"/>
    <w:rsid w:val="00134A29"/>
    <w:rsid w:val="00135BF7"/>
    <w:rsid w:val="00135DB1"/>
    <w:rsid w:val="0013667F"/>
    <w:rsid w:val="001368C5"/>
    <w:rsid w:val="00136B31"/>
    <w:rsid w:val="00137401"/>
    <w:rsid w:val="00137CBD"/>
    <w:rsid w:val="0014141C"/>
    <w:rsid w:val="00141596"/>
    <w:rsid w:val="00142319"/>
    <w:rsid w:val="00143003"/>
    <w:rsid w:val="0014358B"/>
    <w:rsid w:val="0014394E"/>
    <w:rsid w:val="00144466"/>
    <w:rsid w:val="001458FD"/>
    <w:rsid w:val="0014607F"/>
    <w:rsid w:val="001464B4"/>
    <w:rsid w:val="001502B0"/>
    <w:rsid w:val="001505BB"/>
    <w:rsid w:val="0015147D"/>
    <w:rsid w:val="00151A69"/>
    <w:rsid w:val="00151DF5"/>
    <w:rsid w:val="001534B2"/>
    <w:rsid w:val="00154103"/>
    <w:rsid w:val="001568CB"/>
    <w:rsid w:val="001569C7"/>
    <w:rsid w:val="0015760E"/>
    <w:rsid w:val="00160DD7"/>
    <w:rsid w:val="00161364"/>
    <w:rsid w:val="00161A4F"/>
    <w:rsid w:val="001624A1"/>
    <w:rsid w:val="00162649"/>
    <w:rsid w:val="00162FDE"/>
    <w:rsid w:val="001674CA"/>
    <w:rsid w:val="00170EC8"/>
    <w:rsid w:val="00171994"/>
    <w:rsid w:val="00173B3C"/>
    <w:rsid w:val="001747AA"/>
    <w:rsid w:val="00175494"/>
    <w:rsid w:val="00175DE1"/>
    <w:rsid w:val="00175EAF"/>
    <w:rsid w:val="00180B89"/>
    <w:rsid w:val="00181879"/>
    <w:rsid w:val="00183B8A"/>
    <w:rsid w:val="00184A2B"/>
    <w:rsid w:val="00184CB0"/>
    <w:rsid w:val="00185C1F"/>
    <w:rsid w:val="00190289"/>
    <w:rsid w:val="00192407"/>
    <w:rsid w:val="0019301A"/>
    <w:rsid w:val="00193028"/>
    <w:rsid w:val="00193055"/>
    <w:rsid w:val="00193226"/>
    <w:rsid w:val="001935C0"/>
    <w:rsid w:val="00193C66"/>
    <w:rsid w:val="001951DE"/>
    <w:rsid w:val="001A00C8"/>
    <w:rsid w:val="001A076F"/>
    <w:rsid w:val="001A0ED8"/>
    <w:rsid w:val="001A1E53"/>
    <w:rsid w:val="001A3974"/>
    <w:rsid w:val="001A3A2E"/>
    <w:rsid w:val="001A512E"/>
    <w:rsid w:val="001A5319"/>
    <w:rsid w:val="001A536A"/>
    <w:rsid w:val="001A53F5"/>
    <w:rsid w:val="001A6752"/>
    <w:rsid w:val="001B06C0"/>
    <w:rsid w:val="001B0A0C"/>
    <w:rsid w:val="001B0A99"/>
    <w:rsid w:val="001B2244"/>
    <w:rsid w:val="001B69F2"/>
    <w:rsid w:val="001C044A"/>
    <w:rsid w:val="001C05AF"/>
    <w:rsid w:val="001C089A"/>
    <w:rsid w:val="001C1167"/>
    <w:rsid w:val="001C16C0"/>
    <w:rsid w:val="001C5411"/>
    <w:rsid w:val="001C58F2"/>
    <w:rsid w:val="001C699F"/>
    <w:rsid w:val="001C7110"/>
    <w:rsid w:val="001D1E93"/>
    <w:rsid w:val="001D2BD6"/>
    <w:rsid w:val="001D4A57"/>
    <w:rsid w:val="001D4D7A"/>
    <w:rsid w:val="001E0152"/>
    <w:rsid w:val="001E116E"/>
    <w:rsid w:val="001E2E9F"/>
    <w:rsid w:val="001E480F"/>
    <w:rsid w:val="001E4963"/>
    <w:rsid w:val="001E6233"/>
    <w:rsid w:val="001E6A6E"/>
    <w:rsid w:val="001E75D3"/>
    <w:rsid w:val="001F0B0D"/>
    <w:rsid w:val="001F2500"/>
    <w:rsid w:val="001F3DE0"/>
    <w:rsid w:val="001F66ED"/>
    <w:rsid w:val="00200471"/>
    <w:rsid w:val="00201129"/>
    <w:rsid w:val="0020114C"/>
    <w:rsid w:val="00202140"/>
    <w:rsid w:val="002026C9"/>
    <w:rsid w:val="00203A4F"/>
    <w:rsid w:val="00204853"/>
    <w:rsid w:val="0020575F"/>
    <w:rsid w:val="00206663"/>
    <w:rsid w:val="00207C37"/>
    <w:rsid w:val="00212930"/>
    <w:rsid w:val="002167CB"/>
    <w:rsid w:val="00217554"/>
    <w:rsid w:val="002200C4"/>
    <w:rsid w:val="00221BB6"/>
    <w:rsid w:val="002224BE"/>
    <w:rsid w:val="002234B2"/>
    <w:rsid w:val="00223DD9"/>
    <w:rsid w:val="0022463B"/>
    <w:rsid w:val="00227E90"/>
    <w:rsid w:val="00232061"/>
    <w:rsid w:val="002321AE"/>
    <w:rsid w:val="00233474"/>
    <w:rsid w:val="002337EE"/>
    <w:rsid w:val="002364C8"/>
    <w:rsid w:val="00236995"/>
    <w:rsid w:val="00241C1E"/>
    <w:rsid w:val="002425BF"/>
    <w:rsid w:val="002426C7"/>
    <w:rsid w:val="00242AC1"/>
    <w:rsid w:val="00245974"/>
    <w:rsid w:val="002459F9"/>
    <w:rsid w:val="002462CA"/>
    <w:rsid w:val="00246686"/>
    <w:rsid w:val="00246B2C"/>
    <w:rsid w:val="00250C80"/>
    <w:rsid w:val="002524AB"/>
    <w:rsid w:val="002537BA"/>
    <w:rsid w:val="00254EE1"/>
    <w:rsid w:val="0026037E"/>
    <w:rsid w:val="00260B7C"/>
    <w:rsid w:val="00261EA5"/>
    <w:rsid w:val="0026320D"/>
    <w:rsid w:val="0026650B"/>
    <w:rsid w:val="00267E4D"/>
    <w:rsid w:val="00270B95"/>
    <w:rsid w:val="00270BCB"/>
    <w:rsid w:val="00271E2E"/>
    <w:rsid w:val="00274624"/>
    <w:rsid w:val="00275953"/>
    <w:rsid w:val="002773E6"/>
    <w:rsid w:val="00277C4E"/>
    <w:rsid w:val="0028087C"/>
    <w:rsid w:val="00281378"/>
    <w:rsid w:val="00282138"/>
    <w:rsid w:val="002836BA"/>
    <w:rsid w:val="002876E7"/>
    <w:rsid w:val="0029162E"/>
    <w:rsid w:val="00292C70"/>
    <w:rsid w:val="00292EAE"/>
    <w:rsid w:val="00293035"/>
    <w:rsid w:val="00293051"/>
    <w:rsid w:val="00293435"/>
    <w:rsid w:val="00294A0A"/>
    <w:rsid w:val="00295858"/>
    <w:rsid w:val="00297612"/>
    <w:rsid w:val="002A01FD"/>
    <w:rsid w:val="002A0A74"/>
    <w:rsid w:val="002A1CA6"/>
    <w:rsid w:val="002A264B"/>
    <w:rsid w:val="002A5903"/>
    <w:rsid w:val="002A5BD8"/>
    <w:rsid w:val="002A5FBA"/>
    <w:rsid w:val="002A64B9"/>
    <w:rsid w:val="002A6969"/>
    <w:rsid w:val="002A6E51"/>
    <w:rsid w:val="002A7270"/>
    <w:rsid w:val="002A7BC0"/>
    <w:rsid w:val="002B0517"/>
    <w:rsid w:val="002B0A95"/>
    <w:rsid w:val="002B32E5"/>
    <w:rsid w:val="002B4A4F"/>
    <w:rsid w:val="002B5057"/>
    <w:rsid w:val="002B5894"/>
    <w:rsid w:val="002B5B29"/>
    <w:rsid w:val="002C1569"/>
    <w:rsid w:val="002C3F7C"/>
    <w:rsid w:val="002C6DE5"/>
    <w:rsid w:val="002C7833"/>
    <w:rsid w:val="002D0C9C"/>
    <w:rsid w:val="002D1112"/>
    <w:rsid w:val="002D1BC2"/>
    <w:rsid w:val="002D1E33"/>
    <w:rsid w:val="002D239D"/>
    <w:rsid w:val="002D3F78"/>
    <w:rsid w:val="002D49C8"/>
    <w:rsid w:val="002D4D20"/>
    <w:rsid w:val="002D5FDB"/>
    <w:rsid w:val="002D748C"/>
    <w:rsid w:val="002E0E2E"/>
    <w:rsid w:val="002E3060"/>
    <w:rsid w:val="002E5176"/>
    <w:rsid w:val="002E59A7"/>
    <w:rsid w:val="002E5B1F"/>
    <w:rsid w:val="002E5FE9"/>
    <w:rsid w:val="002E62E1"/>
    <w:rsid w:val="002E65E9"/>
    <w:rsid w:val="002E7E68"/>
    <w:rsid w:val="002F0373"/>
    <w:rsid w:val="002F056D"/>
    <w:rsid w:val="002F14B0"/>
    <w:rsid w:val="002F1A14"/>
    <w:rsid w:val="002F2905"/>
    <w:rsid w:val="002F5536"/>
    <w:rsid w:val="002F685F"/>
    <w:rsid w:val="0030012F"/>
    <w:rsid w:val="00300F75"/>
    <w:rsid w:val="003018B7"/>
    <w:rsid w:val="0030194A"/>
    <w:rsid w:val="00302EA3"/>
    <w:rsid w:val="003045D2"/>
    <w:rsid w:val="00305A09"/>
    <w:rsid w:val="00307142"/>
    <w:rsid w:val="003073F2"/>
    <w:rsid w:val="003074F1"/>
    <w:rsid w:val="003106E5"/>
    <w:rsid w:val="0031106D"/>
    <w:rsid w:val="00311664"/>
    <w:rsid w:val="003129B0"/>
    <w:rsid w:val="00313128"/>
    <w:rsid w:val="00314CC4"/>
    <w:rsid w:val="003155CE"/>
    <w:rsid w:val="00315DC6"/>
    <w:rsid w:val="00316E08"/>
    <w:rsid w:val="003230EC"/>
    <w:rsid w:val="00323A27"/>
    <w:rsid w:val="003245EB"/>
    <w:rsid w:val="00324F29"/>
    <w:rsid w:val="00325D0C"/>
    <w:rsid w:val="00327197"/>
    <w:rsid w:val="00330190"/>
    <w:rsid w:val="0033108E"/>
    <w:rsid w:val="00331DD1"/>
    <w:rsid w:val="00331F07"/>
    <w:rsid w:val="0033220E"/>
    <w:rsid w:val="00333AD7"/>
    <w:rsid w:val="003340FA"/>
    <w:rsid w:val="003343A0"/>
    <w:rsid w:val="00335D85"/>
    <w:rsid w:val="00335EBD"/>
    <w:rsid w:val="00336708"/>
    <w:rsid w:val="00340770"/>
    <w:rsid w:val="00340E1F"/>
    <w:rsid w:val="00343F48"/>
    <w:rsid w:val="00343F5E"/>
    <w:rsid w:val="00344025"/>
    <w:rsid w:val="0034419A"/>
    <w:rsid w:val="00345A82"/>
    <w:rsid w:val="003466D1"/>
    <w:rsid w:val="00346FED"/>
    <w:rsid w:val="00346FFE"/>
    <w:rsid w:val="003517B2"/>
    <w:rsid w:val="00355F82"/>
    <w:rsid w:val="003561D2"/>
    <w:rsid w:val="00356C47"/>
    <w:rsid w:val="00360402"/>
    <w:rsid w:val="00361F51"/>
    <w:rsid w:val="00362756"/>
    <w:rsid w:val="003636CE"/>
    <w:rsid w:val="003646F6"/>
    <w:rsid w:val="00364938"/>
    <w:rsid w:val="003679FE"/>
    <w:rsid w:val="00370358"/>
    <w:rsid w:val="00370E46"/>
    <w:rsid w:val="00371594"/>
    <w:rsid w:val="00373802"/>
    <w:rsid w:val="00373C19"/>
    <w:rsid w:val="003741E0"/>
    <w:rsid w:val="00374314"/>
    <w:rsid w:val="003804B7"/>
    <w:rsid w:val="003817D1"/>
    <w:rsid w:val="00382D52"/>
    <w:rsid w:val="00382E28"/>
    <w:rsid w:val="00382F3A"/>
    <w:rsid w:val="00387BCC"/>
    <w:rsid w:val="003910F1"/>
    <w:rsid w:val="00391444"/>
    <w:rsid w:val="003933CF"/>
    <w:rsid w:val="003950B3"/>
    <w:rsid w:val="0039524D"/>
    <w:rsid w:val="003A16AB"/>
    <w:rsid w:val="003A3595"/>
    <w:rsid w:val="003A4109"/>
    <w:rsid w:val="003A418F"/>
    <w:rsid w:val="003A5F15"/>
    <w:rsid w:val="003A6EB4"/>
    <w:rsid w:val="003B324F"/>
    <w:rsid w:val="003B33A6"/>
    <w:rsid w:val="003B362A"/>
    <w:rsid w:val="003B3A02"/>
    <w:rsid w:val="003B47E1"/>
    <w:rsid w:val="003B4E81"/>
    <w:rsid w:val="003B6AB6"/>
    <w:rsid w:val="003B7552"/>
    <w:rsid w:val="003C0F22"/>
    <w:rsid w:val="003C107A"/>
    <w:rsid w:val="003C18DF"/>
    <w:rsid w:val="003C2326"/>
    <w:rsid w:val="003C3D7F"/>
    <w:rsid w:val="003C3F12"/>
    <w:rsid w:val="003C4FAD"/>
    <w:rsid w:val="003C5468"/>
    <w:rsid w:val="003C66E4"/>
    <w:rsid w:val="003C7EA8"/>
    <w:rsid w:val="003D150C"/>
    <w:rsid w:val="003D2089"/>
    <w:rsid w:val="003D37BB"/>
    <w:rsid w:val="003D58AC"/>
    <w:rsid w:val="003D60D1"/>
    <w:rsid w:val="003D67C2"/>
    <w:rsid w:val="003D7C65"/>
    <w:rsid w:val="003D7E47"/>
    <w:rsid w:val="003E071A"/>
    <w:rsid w:val="003E078C"/>
    <w:rsid w:val="003E14FB"/>
    <w:rsid w:val="003E286F"/>
    <w:rsid w:val="003E5F0C"/>
    <w:rsid w:val="003E6447"/>
    <w:rsid w:val="003E6AA7"/>
    <w:rsid w:val="003E7AD1"/>
    <w:rsid w:val="003F0CE2"/>
    <w:rsid w:val="003F2065"/>
    <w:rsid w:val="003F3347"/>
    <w:rsid w:val="003F41FB"/>
    <w:rsid w:val="003F55CB"/>
    <w:rsid w:val="003F65DA"/>
    <w:rsid w:val="00400569"/>
    <w:rsid w:val="0040082E"/>
    <w:rsid w:val="00401303"/>
    <w:rsid w:val="004013D7"/>
    <w:rsid w:val="00401A6E"/>
    <w:rsid w:val="00401C2E"/>
    <w:rsid w:val="004025DF"/>
    <w:rsid w:val="00403AD2"/>
    <w:rsid w:val="00403BB8"/>
    <w:rsid w:val="00403DD5"/>
    <w:rsid w:val="0040475B"/>
    <w:rsid w:val="004056B6"/>
    <w:rsid w:val="00405758"/>
    <w:rsid w:val="004067FB"/>
    <w:rsid w:val="00410CAE"/>
    <w:rsid w:val="00412D9A"/>
    <w:rsid w:val="0041426B"/>
    <w:rsid w:val="00415806"/>
    <w:rsid w:val="004159D8"/>
    <w:rsid w:val="00415E67"/>
    <w:rsid w:val="00416C6C"/>
    <w:rsid w:val="00416C81"/>
    <w:rsid w:val="00417271"/>
    <w:rsid w:val="00417DFE"/>
    <w:rsid w:val="004204E6"/>
    <w:rsid w:val="00420D0B"/>
    <w:rsid w:val="004226FB"/>
    <w:rsid w:val="0042487E"/>
    <w:rsid w:val="0042494A"/>
    <w:rsid w:val="004258C9"/>
    <w:rsid w:val="004267A3"/>
    <w:rsid w:val="004275BB"/>
    <w:rsid w:val="004276B2"/>
    <w:rsid w:val="004314EA"/>
    <w:rsid w:val="00432FBC"/>
    <w:rsid w:val="00433979"/>
    <w:rsid w:val="0043441D"/>
    <w:rsid w:val="00434EFA"/>
    <w:rsid w:val="00435563"/>
    <w:rsid w:val="004357F6"/>
    <w:rsid w:val="00435CC0"/>
    <w:rsid w:val="00436391"/>
    <w:rsid w:val="004365CA"/>
    <w:rsid w:val="00440DA5"/>
    <w:rsid w:val="00441ED5"/>
    <w:rsid w:val="004438DE"/>
    <w:rsid w:val="00443C91"/>
    <w:rsid w:val="00445E7D"/>
    <w:rsid w:val="004461C3"/>
    <w:rsid w:val="004462D3"/>
    <w:rsid w:val="00447B43"/>
    <w:rsid w:val="00450595"/>
    <w:rsid w:val="00450809"/>
    <w:rsid w:val="00450A3C"/>
    <w:rsid w:val="00452F48"/>
    <w:rsid w:val="00453690"/>
    <w:rsid w:val="00453724"/>
    <w:rsid w:val="00454494"/>
    <w:rsid w:val="0045452B"/>
    <w:rsid w:val="00454799"/>
    <w:rsid w:val="00456013"/>
    <w:rsid w:val="00456994"/>
    <w:rsid w:val="00456F91"/>
    <w:rsid w:val="00457A9C"/>
    <w:rsid w:val="00457B8F"/>
    <w:rsid w:val="00457DB2"/>
    <w:rsid w:val="004600B2"/>
    <w:rsid w:val="004606F3"/>
    <w:rsid w:val="0046094F"/>
    <w:rsid w:val="00461BB2"/>
    <w:rsid w:val="0046506D"/>
    <w:rsid w:val="00467E87"/>
    <w:rsid w:val="004715BE"/>
    <w:rsid w:val="00472CD9"/>
    <w:rsid w:val="00472F9C"/>
    <w:rsid w:val="004753D6"/>
    <w:rsid w:val="004761B1"/>
    <w:rsid w:val="00477325"/>
    <w:rsid w:val="004804E8"/>
    <w:rsid w:val="00481EF2"/>
    <w:rsid w:val="00483CEB"/>
    <w:rsid w:val="004841DC"/>
    <w:rsid w:val="0048491A"/>
    <w:rsid w:val="004853FA"/>
    <w:rsid w:val="004878ED"/>
    <w:rsid w:val="00493A49"/>
    <w:rsid w:val="0049443F"/>
    <w:rsid w:val="004962DB"/>
    <w:rsid w:val="00497D2B"/>
    <w:rsid w:val="004A0191"/>
    <w:rsid w:val="004A150E"/>
    <w:rsid w:val="004A22DC"/>
    <w:rsid w:val="004A331F"/>
    <w:rsid w:val="004A50BD"/>
    <w:rsid w:val="004A5915"/>
    <w:rsid w:val="004B001D"/>
    <w:rsid w:val="004B00EB"/>
    <w:rsid w:val="004B043B"/>
    <w:rsid w:val="004B1CCA"/>
    <w:rsid w:val="004B253F"/>
    <w:rsid w:val="004B2B16"/>
    <w:rsid w:val="004B41D3"/>
    <w:rsid w:val="004B4303"/>
    <w:rsid w:val="004B4C86"/>
    <w:rsid w:val="004B5E23"/>
    <w:rsid w:val="004B601F"/>
    <w:rsid w:val="004B60E5"/>
    <w:rsid w:val="004B648F"/>
    <w:rsid w:val="004B6B75"/>
    <w:rsid w:val="004B6F31"/>
    <w:rsid w:val="004B728F"/>
    <w:rsid w:val="004C3224"/>
    <w:rsid w:val="004C342D"/>
    <w:rsid w:val="004C4678"/>
    <w:rsid w:val="004C5B89"/>
    <w:rsid w:val="004C5CA7"/>
    <w:rsid w:val="004C5F85"/>
    <w:rsid w:val="004C7A50"/>
    <w:rsid w:val="004C7DB5"/>
    <w:rsid w:val="004D0919"/>
    <w:rsid w:val="004D09AB"/>
    <w:rsid w:val="004D0FA7"/>
    <w:rsid w:val="004D19D0"/>
    <w:rsid w:val="004D236F"/>
    <w:rsid w:val="004D35B9"/>
    <w:rsid w:val="004D59B9"/>
    <w:rsid w:val="004D6F30"/>
    <w:rsid w:val="004D7F8F"/>
    <w:rsid w:val="004E05ED"/>
    <w:rsid w:val="004E165C"/>
    <w:rsid w:val="004E1833"/>
    <w:rsid w:val="004E1D3F"/>
    <w:rsid w:val="004E2539"/>
    <w:rsid w:val="004E4B06"/>
    <w:rsid w:val="004E5C62"/>
    <w:rsid w:val="004E6079"/>
    <w:rsid w:val="004E6226"/>
    <w:rsid w:val="004E677C"/>
    <w:rsid w:val="004E7DFF"/>
    <w:rsid w:val="004F02AB"/>
    <w:rsid w:val="004F0375"/>
    <w:rsid w:val="004F08B3"/>
    <w:rsid w:val="004F21AC"/>
    <w:rsid w:val="004F234D"/>
    <w:rsid w:val="004F24C9"/>
    <w:rsid w:val="004F32A4"/>
    <w:rsid w:val="004F3BD8"/>
    <w:rsid w:val="004F3D24"/>
    <w:rsid w:val="004F4D60"/>
    <w:rsid w:val="004F7F09"/>
    <w:rsid w:val="00500CD8"/>
    <w:rsid w:val="00500ED5"/>
    <w:rsid w:val="00501966"/>
    <w:rsid w:val="00501A8E"/>
    <w:rsid w:val="00501D53"/>
    <w:rsid w:val="005023CD"/>
    <w:rsid w:val="0050250A"/>
    <w:rsid w:val="00504762"/>
    <w:rsid w:val="00507462"/>
    <w:rsid w:val="00510E34"/>
    <w:rsid w:val="00511006"/>
    <w:rsid w:val="0051204D"/>
    <w:rsid w:val="00512A24"/>
    <w:rsid w:val="0051530A"/>
    <w:rsid w:val="00515C11"/>
    <w:rsid w:val="0051699D"/>
    <w:rsid w:val="00517818"/>
    <w:rsid w:val="00520470"/>
    <w:rsid w:val="0052178B"/>
    <w:rsid w:val="00522730"/>
    <w:rsid w:val="00523257"/>
    <w:rsid w:val="0052482D"/>
    <w:rsid w:val="0052594E"/>
    <w:rsid w:val="005259E7"/>
    <w:rsid w:val="0053523D"/>
    <w:rsid w:val="0053569C"/>
    <w:rsid w:val="00535F3B"/>
    <w:rsid w:val="00536542"/>
    <w:rsid w:val="00540CB2"/>
    <w:rsid w:val="00541231"/>
    <w:rsid w:val="0054167F"/>
    <w:rsid w:val="00541A33"/>
    <w:rsid w:val="00541E80"/>
    <w:rsid w:val="00542D09"/>
    <w:rsid w:val="00543612"/>
    <w:rsid w:val="005438DE"/>
    <w:rsid w:val="00545071"/>
    <w:rsid w:val="00545F23"/>
    <w:rsid w:val="00546623"/>
    <w:rsid w:val="00547A24"/>
    <w:rsid w:val="00550096"/>
    <w:rsid w:val="005508B0"/>
    <w:rsid w:val="00551C13"/>
    <w:rsid w:val="00552564"/>
    <w:rsid w:val="00552C75"/>
    <w:rsid w:val="00552F24"/>
    <w:rsid w:val="00553C59"/>
    <w:rsid w:val="005563A8"/>
    <w:rsid w:val="0056122B"/>
    <w:rsid w:val="00561A7A"/>
    <w:rsid w:val="00562090"/>
    <w:rsid w:val="005656BB"/>
    <w:rsid w:val="005677E7"/>
    <w:rsid w:val="00567C8E"/>
    <w:rsid w:val="00570589"/>
    <w:rsid w:val="005716F5"/>
    <w:rsid w:val="00572426"/>
    <w:rsid w:val="005736B5"/>
    <w:rsid w:val="00575362"/>
    <w:rsid w:val="005758A0"/>
    <w:rsid w:val="00576B87"/>
    <w:rsid w:val="00577AEF"/>
    <w:rsid w:val="00581365"/>
    <w:rsid w:val="00583E33"/>
    <w:rsid w:val="00583EA1"/>
    <w:rsid w:val="005851C5"/>
    <w:rsid w:val="00585671"/>
    <w:rsid w:val="00586BB6"/>
    <w:rsid w:val="00587045"/>
    <w:rsid w:val="00591E13"/>
    <w:rsid w:val="0059257C"/>
    <w:rsid w:val="00593169"/>
    <w:rsid w:val="005945D5"/>
    <w:rsid w:val="0059553A"/>
    <w:rsid w:val="00595BA7"/>
    <w:rsid w:val="00596CA2"/>
    <w:rsid w:val="00597CFD"/>
    <w:rsid w:val="005A01A6"/>
    <w:rsid w:val="005A063A"/>
    <w:rsid w:val="005A1B6B"/>
    <w:rsid w:val="005A3498"/>
    <w:rsid w:val="005A4937"/>
    <w:rsid w:val="005A5F18"/>
    <w:rsid w:val="005A718C"/>
    <w:rsid w:val="005A74FD"/>
    <w:rsid w:val="005A7814"/>
    <w:rsid w:val="005B16A8"/>
    <w:rsid w:val="005B1F89"/>
    <w:rsid w:val="005B2FFB"/>
    <w:rsid w:val="005B3C2E"/>
    <w:rsid w:val="005B4060"/>
    <w:rsid w:val="005B430F"/>
    <w:rsid w:val="005B545A"/>
    <w:rsid w:val="005B6619"/>
    <w:rsid w:val="005B6631"/>
    <w:rsid w:val="005B66DC"/>
    <w:rsid w:val="005C38D4"/>
    <w:rsid w:val="005C3937"/>
    <w:rsid w:val="005C39D3"/>
    <w:rsid w:val="005C469B"/>
    <w:rsid w:val="005C4946"/>
    <w:rsid w:val="005C5C64"/>
    <w:rsid w:val="005C65A3"/>
    <w:rsid w:val="005C69BB"/>
    <w:rsid w:val="005C72CD"/>
    <w:rsid w:val="005C7BE2"/>
    <w:rsid w:val="005D3234"/>
    <w:rsid w:val="005D5A22"/>
    <w:rsid w:val="005D5EC0"/>
    <w:rsid w:val="005D696F"/>
    <w:rsid w:val="005D6A7B"/>
    <w:rsid w:val="005D7C56"/>
    <w:rsid w:val="005E0633"/>
    <w:rsid w:val="005E1A6E"/>
    <w:rsid w:val="005E43A2"/>
    <w:rsid w:val="005E5317"/>
    <w:rsid w:val="005E5AC9"/>
    <w:rsid w:val="005E64A9"/>
    <w:rsid w:val="005E6D3F"/>
    <w:rsid w:val="005F02DC"/>
    <w:rsid w:val="005F12BF"/>
    <w:rsid w:val="005F2DC2"/>
    <w:rsid w:val="005F375C"/>
    <w:rsid w:val="005F388D"/>
    <w:rsid w:val="005F56E4"/>
    <w:rsid w:val="005F6940"/>
    <w:rsid w:val="005F719E"/>
    <w:rsid w:val="005F7708"/>
    <w:rsid w:val="005F7CA7"/>
    <w:rsid w:val="005F7E28"/>
    <w:rsid w:val="006001C4"/>
    <w:rsid w:val="00603D86"/>
    <w:rsid w:val="00604044"/>
    <w:rsid w:val="006046F0"/>
    <w:rsid w:val="0060630E"/>
    <w:rsid w:val="00606670"/>
    <w:rsid w:val="00606CD2"/>
    <w:rsid w:val="0061109B"/>
    <w:rsid w:val="00611745"/>
    <w:rsid w:val="00611C11"/>
    <w:rsid w:val="00614C02"/>
    <w:rsid w:val="00615025"/>
    <w:rsid w:val="00616D2B"/>
    <w:rsid w:val="00617714"/>
    <w:rsid w:val="00617CE6"/>
    <w:rsid w:val="0062124B"/>
    <w:rsid w:val="00622F7E"/>
    <w:rsid w:val="006242BB"/>
    <w:rsid w:val="00624511"/>
    <w:rsid w:val="00624B3F"/>
    <w:rsid w:val="00625274"/>
    <w:rsid w:val="006255A0"/>
    <w:rsid w:val="006273E8"/>
    <w:rsid w:val="00627403"/>
    <w:rsid w:val="00630A4E"/>
    <w:rsid w:val="0063110C"/>
    <w:rsid w:val="00632FC3"/>
    <w:rsid w:val="006338B0"/>
    <w:rsid w:val="00633DDB"/>
    <w:rsid w:val="006349C2"/>
    <w:rsid w:val="006355D6"/>
    <w:rsid w:val="00635922"/>
    <w:rsid w:val="00636188"/>
    <w:rsid w:val="006363AF"/>
    <w:rsid w:val="00636C3B"/>
    <w:rsid w:val="00640AE6"/>
    <w:rsid w:val="00641095"/>
    <w:rsid w:val="00641F25"/>
    <w:rsid w:val="00642587"/>
    <w:rsid w:val="00643412"/>
    <w:rsid w:val="00644F6A"/>
    <w:rsid w:val="006451CC"/>
    <w:rsid w:val="006452B1"/>
    <w:rsid w:val="006452B9"/>
    <w:rsid w:val="00647239"/>
    <w:rsid w:val="00647AD0"/>
    <w:rsid w:val="00652332"/>
    <w:rsid w:val="00652F0A"/>
    <w:rsid w:val="006536AE"/>
    <w:rsid w:val="00653761"/>
    <w:rsid w:val="00654CDF"/>
    <w:rsid w:val="0065501B"/>
    <w:rsid w:val="0065525A"/>
    <w:rsid w:val="006568C1"/>
    <w:rsid w:val="00656E40"/>
    <w:rsid w:val="006573C8"/>
    <w:rsid w:val="00657638"/>
    <w:rsid w:val="0066106F"/>
    <w:rsid w:val="00661432"/>
    <w:rsid w:val="006649A5"/>
    <w:rsid w:val="006654E6"/>
    <w:rsid w:val="006664B6"/>
    <w:rsid w:val="0066666E"/>
    <w:rsid w:val="00667C46"/>
    <w:rsid w:val="00670278"/>
    <w:rsid w:val="00670ACA"/>
    <w:rsid w:val="00671307"/>
    <w:rsid w:val="0067259A"/>
    <w:rsid w:val="006729C4"/>
    <w:rsid w:val="00672F62"/>
    <w:rsid w:val="006732A1"/>
    <w:rsid w:val="006752DF"/>
    <w:rsid w:val="00675824"/>
    <w:rsid w:val="00677210"/>
    <w:rsid w:val="00677CAE"/>
    <w:rsid w:val="00681487"/>
    <w:rsid w:val="006832E9"/>
    <w:rsid w:val="00683546"/>
    <w:rsid w:val="0068366A"/>
    <w:rsid w:val="00683E1B"/>
    <w:rsid w:val="006840FD"/>
    <w:rsid w:val="00684623"/>
    <w:rsid w:val="0068550E"/>
    <w:rsid w:val="00685956"/>
    <w:rsid w:val="00685CE0"/>
    <w:rsid w:val="00686E03"/>
    <w:rsid w:val="0068753B"/>
    <w:rsid w:val="00690513"/>
    <w:rsid w:val="0069116E"/>
    <w:rsid w:val="0069145C"/>
    <w:rsid w:val="00693881"/>
    <w:rsid w:val="00694F78"/>
    <w:rsid w:val="00695925"/>
    <w:rsid w:val="006962D3"/>
    <w:rsid w:val="006977BA"/>
    <w:rsid w:val="006A15F1"/>
    <w:rsid w:val="006A1840"/>
    <w:rsid w:val="006A29D2"/>
    <w:rsid w:val="006A3EA4"/>
    <w:rsid w:val="006A4170"/>
    <w:rsid w:val="006A48A5"/>
    <w:rsid w:val="006A5263"/>
    <w:rsid w:val="006B06B5"/>
    <w:rsid w:val="006B15DE"/>
    <w:rsid w:val="006B2296"/>
    <w:rsid w:val="006B25D0"/>
    <w:rsid w:val="006B2A24"/>
    <w:rsid w:val="006B3FBE"/>
    <w:rsid w:val="006B479B"/>
    <w:rsid w:val="006B51A2"/>
    <w:rsid w:val="006B69AF"/>
    <w:rsid w:val="006C438D"/>
    <w:rsid w:val="006C4700"/>
    <w:rsid w:val="006C6B0A"/>
    <w:rsid w:val="006C755E"/>
    <w:rsid w:val="006C7B8E"/>
    <w:rsid w:val="006D0500"/>
    <w:rsid w:val="006D0798"/>
    <w:rsid w:val="006D08CA"/>
    <w:rsid w:val="006D1CF1"/>
    <w:rsid w:val="006D1F95"/>
    <w:rsid w:val="006D3BF6"/>
    <w:rsid w:val="006D4546"/>
    <w:rsid w:val="006D55A7"/>
    <w:rsid w:val="006D59C4"/>
    <w:rsid w:val="006D6915"/>
    <w:rsid w:val="006D6C26"/>
    <w:rsid w:val="006E06C7"/>
    <w:rsid w:val="006E0AD8"/>
    <w:rsid w:val="006E1E5F"/>
    <w:rsid w:val="006E4A48"/>
    <w:rsid w:val="006E4AAA"/>
    <w:rsid w:val="006E4F77"/>
    <w:rsid w:val="006E68AE"/>
    <w:rsid w:val="006E6CBD"/>
    <w:rsid w:val="006E76E0"/>
    <w:rsid w:val="006E7990"/>
    <w:rsid w:val="006E7FB1"/>
    <w:rsid w:val="006F0045"/>
    <w:rsid w:val="006F0423"/>
    <w:rsid w:val="006F20E2"/>
    <w:rsid w:val="006F280D"/>
    <w:rsid w:val="006F350E"/>
    <w:rsid w:val="006F359F"/>
    <w:rsid w:val="006F49BF"/>
    <w:rsid w:val="006F4F8F"/>
    <w:rsid w:val="006F62D1"/>
    <w:rsid w:val="00701002"/>
    <w:rsid w:val="00701C7F"/>
    <w:rsid w:val="00701CC1"/>
    <w:rsid w:val="00702102"/>
    <w:rsid w:val="007030AF"/>
    <w:rsid w:val="007055DD"/>
    <w:rsid w:val="00705695"/>
    <w:rsid w:val="00705D1D"/>
    <w:rsid w:val="00707B80"/>
    <w:rsid w:val="00707CE6"/>
    <w:rsid w:val="007102B3"/>
    <w:rsid w:val="0071301F"/>
    <w:rsid w:val="00713DB4"/>
    <w:rsid w:val="00716894"/>
    <w:rsid w:val="00716908"/>
    <w:rsid w:val="00716A2E"/>
    <w:rsid w:val="00717B7D"/>
    <w:rsid w:val="00717BB6"/>
    <w:rsid w:val="007207DB"/>
    <w:rsid w:val="00721364"/>
    <w:rsid w:val="007221FD"/>
    <w:rsid w:val="0072229C"/>
    <w:rsid w:val="00722B15"/>
    <w:rsid w:val="00722EE0"/>
    <w:rsid w:val="00725A7B"/>
    <w:rsid w:val="00727698"/>
    <w:rsid w:val="007278D2"/>
    <w:rsid w:val="007278E1"/>
    <w:rsid w:val="00727B96"/>
    <w:rsid w:val="007306E4"/>
    <w:rsid w:val="00730DF8"/>
    <w:rsid w:val="00731F31"/>
    <w:rsid w:val="0073270D"/>
    <w:rsid w:val="00733005"/>
    <w:rsid w:val="00736EB1"/>
    <w:rsid w:val="007407D0"/>
    <w:rsid w:val="0074271E"/>
    <w:rsid w:val="00743510"/>
    <w:rsid w:val="007458CB"/>
    <w:rsid w:val="00746440"/>
    <w:rsid w:val="00746DFB"/>
    <w:rsid w:val="00754B5A"/>
    <w:rsid w:val="00754E38"/>
    <w:rsid w:val="00756C0B"/>
    <w:rsid w:val="00757006"/>
    <w:rsid w:val="007570C1"/>
    <w:rsid w:val="0075716A"/>
    <w:rsid w:val="007608F4"/>
    <w:rsid w:val="00760A43"/>
    <w:rsid w:val="00760B24"/>
    <w:rsid w:val="0076223F"/>
    <w:rsid w:val="007626CD"/>
    <w:rsid w:val="00763BC6"/>
    <w:rsid w:val="00763E59"/>
    <w:rsid w:val="00764614"/>
    <w:rsid w:val="00764934"/>
    <w:rsid w:val="00764E28"/>
    <w:rsid w:val="0076681A"/>
    <w:rsid w:val="00766A6C"/>
    <w:rsid w:val="00766FFD"/>
    <w:rsid w:val="00772917"/>
    <w:rsid w:val="00775238"/>
    <w:rsid w:val="00775E44"/>
    <w:rsid w:val="007768A5"/>
    <w:rsid w:val="00777E06"/>
    <w:rsid w:val="007833B1"/>
    <w:rsid w:val="00784F50"/>
    <w:rsid w:val="00785881"/>
    <w:rsid w:val="00785B53"/>
    <w:rsid w:val="007915AA"/>
    <w:rsid w:val="00791FDB"/>
    <w:rsid w:val="00792606"/>
    <w:rsid w:val="00794929"/>
    <w:rsid w:val="0079635D"/>
    <w:rsid w:val="00796F94"/>
    <w:rsid w:val="0079775F"/>
    <w:rsid w:val="00797DAB"/>
    <w:rsid w:val="007A2213"/>
    <w:rsid w:val="007A2762"/>
    <w:rsid w:val="007A27FA"/>
    <w:rsid w:val="007A2C79"/>
    <w:rsid w:val="007A3477"/>
    <w:rsid w:val="007A42C1"/>
    <w:rsid w:val="007A5474"/>
    <w:rsid w:val="007A58A9"/>
    <w:rsid w:val="007A60AE"/>
    <w:rsid w:val="007A6720"/>
    <w:rsid w:val="007A6978"/>
    <w:rsid w:val="007A6DEF"/>
    <w:rsid w:val="007A712A"/>
    <w:rsid w:val="007A7841"/>
    <w:rsid w:val="007B163C"/>
    <w:rsid w:val="007B16F5"/>
    <w:rsid w:val="007B27AB"/>
    <w:rsid w:val="007B2B11"/>
    <w:rsid w:val="007B49D6"/>
    <w:rsid w:val="007B4E46"/>
    <w:rsid w:val="007B5E59"/>
    <w:rsid w:val="007B66D4"/>
    <w:rsid w:val="007C16F5"/>
    <w:rsid w:val="007C2491"/>
    <w:rsid w:val="007C5F72"/>
    <w:rsid w:val="007C6FD7"/>
    <w:rsid w:val="007C758D"/>
    <w:rsid w:val="007D3D9E"/>
    <w:rsid w:val="007D505A"/>
    <w:rsid w:val="007D7289"/>
    <w:rsid w:val="007E065E"/>
    <w:rsid w:val="007E0E86"/>
    <w:rsid w:val="007E190C"/>
    <w:rsid w:val="007E2260"/>
    <w:rsid w:val="007E3334"/>
    <w:rsid w:val="007E5729"/>
    <w:rsid w:val="007E6BC2"/>
    <w:rsid w:val="007F0382"/>
    <w:rsid w:val="007F04EC"/>
    <w:rsid w:val="007F0708"/>
    <w:rsid w:val="007F0900"/>
    <w:rsid w:val="007F090A"/>
    <w:rsid w:val="007F0D7C"/>
    <w:rsid w:val="007F1FC5"/>
    <w:rsid w:val="007F27BC"/>
    <w:rsid w:val="007F3540"/>
    <w:rsid w:val="007F35F9"/>
    <w:rsid w:val="007F4085"/>
    <w:rsid w:val="007F43F4"/>
    <w:rsid w:val="007F5C2C"/>
    <w:rsid w:val="007F669B"/>
    <w:rsid w:val="008009AE"/>
    <w:rsid w:val="00800DF8"/>
    <w:rsid w:val="00803A2E"/>
    <w:rsid w:val="00810D45"/>
    <w:rsid w:val="008135F1"/>
    <w:rsid w:val="00814F5C"/>
    <w:rsid w:val="008171BC"/>
    <w:rsid w:val="008172C1"/>
    <w:rsid w:val="008223FF"/>
    <w:rsid w:val="00823C9D"/>
    <w:rsid w:val="00823DF2"/>
    <w:rsid w:val="008247D1"/>
    <w:rsid w:val="00825F33"/>
    <w:rsid w:val="00826940"/>
    <w:rsid w:val="008269E2"/>
    <w:rsid w:val="0082797B"/>
    <w:rsid w:val="008304DF"/>
    <w:rsid w:val="00830705"/>
    <w:rsid w:val="00831687"/>
    <w:rsid w:val="00831ABE"/>
    <w:rsid w:val="008321D7"/>
    <w:rsid w:val="008324B3"/>
    <w:rsid w:val="00832BB4"/>
    <w:rsid w:val="00832CA9"/>
    <w:rsid w:val="00833327"/>
    <w:rsid w:val="008359CC"/>
    <w:rsid w:val="00835E95"/>
    <w:rsid w:val="008361CA"/>
    <w:rsid w:val="0083622C"/>
    <w:rsid w:val="00836907"/>
    <w:rsid w:val="00837AC3"/>
    <w:rsid w:val="00840317"/>
    <w:rsid w:val="00842804"/>
    <w:rsid w:val="0084388F"/>
    <w:rsid w:val="00846B08"/>
    <w:rsid w:val="00846F97"/>
    <w:rsid w:val="00851222"/>
    <w:rsid w:val="00852868"/>
    <w:rsid w:val="00852F88"/>
    <w:rsid w:val="00854143"/>
    <w:rsid w:val="00854E8E"/>
    <w:rsid w:val="00855A1B"/>
    <w:rsid w:val="00855CD0"/>
    <w:rsid w:val="00856891"/>
    <w:rsid w:val="0085693E"/>
    <w:rsid w:val="00856BF9"/>
    <w:rsid w:val="00860415"/>
    <w:rsid w:val="0086137E"/>
    <w:rsid w:val="0086247E"/>
    <w:rsid w:val="008642DB"/>
    <w:rsid w:val="00864E5E"/>
    <w:rsid w:val="008659AB"/>
    <w:rsid w:val="008660E3"/>
    <w:rsid w:val="0086680F"/>
    <w:rsid w:val="00866EB9"/>
    <w:rsid w:val="00867026"/>
    <w:rsid w:val="008673E7"/>
    <w:rsid w:val="0087119C"/>
    <w:rsid w:val="0087122D"/>
    <w:rsid w:val="0087183E"/>
    <w:rsid w:val="00874BEF"/>
    <w:rsid w:val="00875BCC"/>
    <w:rsid w:val="008764B0"/>
    <w:rsid w:val="0087766C"/>
    <w:rsid w:val="00877A1B"/>
    <w:rsid w:val="00877BAA"/>
    <w:rsid w:val="00880C59"/>
    <w:rsid w:val="00880C6B"/>
    <w:rsid w:val="00881785"/>
    <w:rsid w:val="00884242"/>
    <w:rsid w:val="008856CA"/>
    <w:rsid w:val="008864F9"/>
    <w:rsid w:val="00887F54"/>
    <w:rsid w:val="008911B7"/>
    <w:rsid w:val="0089154C"/>
    <w:rsid w:val="0089179E"/>
    <w:rsid w:val="0089346D"/>
    <w:rsid w:val="00893F30"/>
    <w:rsid w:val="00894000"/>
    <w:rsid w:val="008965AE"/>
    <w:rsid w:val="008978CC"/>
    <w:rsid w:val="00897AEF"/>
    <w:rsid w:val="00897E1B"/>
    <w:rsid w:val="008A050D"/>
    <w:rsid w:val="008A3EE4"/>
    <w:rsid w:val="008A565F"/>
    <w:rsid w:val="008A5852"/>
    <w:rsid w:val="008A5C3F"/>
    <w:rsid w:val="008A69CD"/>
    <w:rsid w:val="008B1CF3"/>
    <w:rsid w:val="008B32E7"/>
    <w:rsid w:val="008B33CA"/>
    <w:rsid w:val="008B3A27"/>
    <w:rsid w:val="008B3A29"/>
    <w:rsid w:val="008B4BF6"/>
    <w:rsid w:val="008B72BE"/>
    <w:rsid w:val="008C0022"/>
    <w:rsid w:val="008C0113"/>
    <w:rsid w:val="008C0E16"/>
    <w:rsid w:val="008C1742"/>
    <w:rsid w:val="008C21D5"/>
    <w:rsid w:val="008C249F"/>
    <w:rsid w:val="008C298F"/>
    <w:rsid w:val="008C3919"/>
    <w:rsid w:val="008C479D"/>
    <w:rsid w:val="008C544C"/>
    <w:rsid w:val="008C5E4F"/>
    <w:rsid w:val="008C6724"/>
    <w:rsid w:val="008C7678"/>
    <w:rsid w:val="008D220C"/>
    <w:rsid w:val="008D310D"/>
    <w:rsid w:val="008D36B1"/>
    <w:rsid w:val="008D3A9B"/>
    <w:rsid w:val="008D4B6F"/>
    <w:rsid w:val="008D5008"/>
    <w:rsid w:val="008D741D"/>
    <w:rsid w:val="008D7546"/>
    <w:rsid w:val="008E004E"/>
    <w:rsid w:val="008E07EA"/>
    <w:rsid w:val="008E0D32"/>
    <w:rsid w:val="008E37F3"/>
    <w:rsid w:val="008E3A73"/>
    <w:rsid w:val="008E3BCF"/>
    <w:rsid w:val="008F0DD0"/>
    <w:rsid w:val="008F16FB"/>
    <w:rsid w:val="008F2092"/>
    <w:rsid w:val="008F2FDB"/>
    <w:rsid w:val="008F3C33"/>
    <w:rsid w:val="008F45C2"/>
    <w:rsid w:val="008F4E27"/>
    <w:rsid w:val="008F56FA"/>
    <w:rsid w:val="008F5E7C"/>
    <w:rsid w:val="008F6550"/>
    <w:rsid w:val="008F6567"/>
    <w:rsid w:val="008F66C7"/>
    <w:rsid w:val="008F6C7C"/>
    <w:rsid w:val="009008B6"/>
    <w:rsid w:val="009014EB"/>
    <w:rsid w:val="0090176A"/>
    <w:rsid w:val="00902BBF"/>
    <w:rsid w:val="0090376C"/>
    <w:rsid w:val="00903BD8"/>
    <w:rsid w:val="0090459D"/>
    <w:rsid w:val="00904A98"/>
    <w:rsid w:val="00905C1E"/>
    <w:rsid w:val="00906B1D"/>
    <w:rsid w:val="0090792F"/>
    <w:rsid w:val="00912A43"/>
    <w:rsid w:val="00913EE4"/>
    <w:rsid w:val="0091412A"/>
    <w:rsid w:val="009149F1"/>
    <w:rsid w:val="00915ADA"/>
    <w:rsid w:val="00916188"/>
    <w:rsid w:val="00917739"/>
    <w:rsid w:val="00917D1A"/>
    <w:rsid w:val="0092000C"/>
    <w:rsid w:val="00920F6B"/>
    <w:rsid w:val="00921D73"/>
    <w:rsid w:val="00921E9B"/>
    <w:rsid w:val="00922F5D"/>
    <w:rsid w:val="00925D9F"/>
    <w:rsid w:val="0092674A"/>
    <w:rsid w:val="00927DC2"/>
    <w:rsid w:val="00930825"/>
    <w:rsid w:val="009310D1"/>
    <w:rsid w:val="0093157D"/>
    <w:rsid w:val="00932680"/>
    <w:rsid w:val="00932ECF"/>
    <w:rsid w:val="0093440C"/>
    <w:rsid w:val="00934F16"/>
    <w:rsid w:val="0093641C"/>
    <w:rsid w:val="009364A0"/>
    <w:rsid w:val="00936737"/>
    <w:rsid w:val="0094107E"/>
    <w:rsid w:val="00943E49"/>
    <w:rsid w:val="00944279"/>
    <w:rsid w:val="009445F6"/>
    <w:rsid w:val="00946614"/>
    <w:rsid w:val="00946D13"/>
    <w:rsid w:val="009472FC"/>
    <w:rsid w:val="00947D27"/>
    <w:rsid w:val="00952264"/>
    <w:rsid w:val="0095293B"/>
    <w:rsid w:val="00952D2B"/>
    <w:rsid w:val="00953FF4"/>
    <w:rsid w:val="009543E6"/>
    <w:rsid w:val="00954750"/>
    <w:rsid w:val="00955F1A"/>
    <w:rsid w:val="009561D5"/>
    <w:rsid w:val="009564FA"/>
    <w:rsid w:val="009578CE"/>
    <w:rsid w:val="00960C90"/>
    <w:rsid w:val="009615B2"/>
    <w:rsid w:val="009616E0"/>
    <w:rsid w:val="009619D9"/>
    <w:rsid w:val="00964431"/>
    <w:rsid w:val="0096589E"/>
    <w:rsid w:val="00965F08"/>
    <w:rsid w:val="00966E36"/>
    <w:rsid w:val="009679A5"/>
    <w:rsid w:val="00967E71"/>
    <w:rsid w:val="00967EDD"/>
    <w:rsid w:val="009719F3"/>
    <w:rsid w:val="00971A9B"/>
    <w:rsid w:val="00971BA7"/>
    <w:rsid w:val="00972A3E"/>
    <w:rsid w:val="00973E5E"/>
    <w:rsid w:val="009807D1"/>
    <w:rsid w:val="00982E63"/>
    <w:rsid w:val="009835C3"/>
    <w:rsid w:val="00983A94"/>
    <w:rsid w:val="00983BDE"/>
    <w:rsid w:val="009906DF"/>
    <w:rsid w:val="00990AD7"/>
    <w:rsid w:val="0099146E"/>
    <w:rsid w:val="0099287B"/>
    <w:rsid w:val="009940A4"/>
    <w:rsid w:val="009942B7"/>
    <w:rsid w:val="00994A71"/>
    <w:rsid w:val="00995944"/>
    <w:rsid w:val="009960AE"/>
    <w:rsid w:val="00996EFE"/>
    <w:rsid w:val="009975BD"/>
    <w:rsid w:val="009A0A99"/>
    <w:rsid w:val="009A11A2"/>
    <w:rsid w:val="009A127C"/>
    <w:rsid w:val="009A17E6"/>
    <w:rsid w:val="009A1C45"/>
    <w:rsid w:val="009A35BE"/>
    <w:rsid w:val="009A3CF8"/>
    <w:rsid w:val="009A44E7"/>
    <w:rsid w:val="009A5B66"/>
    <w:rsid w:val="009A5BFD"/>
    <w:rsid w:val="009A7BD2"/>
    <w:rsid w:val="009B18FB"/>
    <w:rsid w:val="009B3769"/>
    <w:rsid w:val="009B6E0F"/>
    <w:rsid w:val="009B7744"/>
    <w:rsid w:val="009C38D6"/>
    <w:rsid w:val="009C4F8B"/>
    <w:rsid w:val="009C5333"/>
    <w:rsid w:val="009C5C9E"/>
    <w:rsid w:val="009C7F70"/>
    <w:rsid w:val="009D0863"/>
    <w:rsid w:val="009D165F"/>
    <w:rsid w:val="009D3169"/>
    <w:rsid w:val="009D62DE"/>
    <w:rsid w:val="009D6F95"/>
    <w:rsid w:val="009D7E4C"/>
    <w:rsid w:val="009E12AA"/>
    <w:rsid w:val="009E22B5"/>
    <w:rsid w:val="009E2E5B"/>
    <w:rsid w:val="009E36FF"/>
    <w:rsid w:val="009E4707"/>
    <w:rsid w:val="009E4CC7"/>
    <w:rsid w:val="009E501E"/>
    <w:rsid w:val="009F0371"/>
    <w:rsid w:val="009F0657"/>
    <w:rsid w:val="009F08D9"/>
    <w:rsid w:val="009F616A"/>
    <w:rsid w:val="009F63DD"/>
    <w:rsid w:val="009F68F6"/>
    <w:rsid w:val="009F6E81"/>
    <w:rsid w:val="009F783F"/>
    <w:rsid w:val="00A005A6"/>
    <w:rsid w:val="00A00AC6"/>
    <w:rsid w:val="00A00BD6"/>
    <w:rsid w:val="00A014C2"/>
    <w:rsid w:val="00A01538"/>
    <w:rsid w:val="00A0185A"/>
    <w:rsid w:val="00A025DF"/>
    <w:rsid w:val="00A03951"/>
    <w:rsid w:val="00A04DCF"/>
    <w:rsid w:val="00A056C9"/>
    <w:rsid w:val="00A060DF"/>
    <w:rsid w:val="00A06204"/>
    <w:rsid w:val="00A0732A"/>
    <w:rsid w:val="00A078B5"/>
    <w:rsid w:val="00A12EB7"/>
    <w:rsid w:val="00A13313"/>
    <w:rsid w:val="00A14C55"/>
    <w:rsid w:val="00A1516A"/>
    <w:rsid w:val="00A166A5"/>
    <w:rsid w:val="00A17658"/>
    <w:rsid w:val="00A17B96"/>
    <w:rsid w:val="00A20E1E"/>
    <w:rsid w:val="00A21135"/>
    <w:rsid w:val="00A22477"/>
    <w:rsid w:val="00A226B1"/>
    <w:rsid w:val="00A22A13"/>
    <w:rsid w:val="00A232A7"/>
    <w:rsid w:val="00A25014"/>
    <w:rsid w:val="00A25326"/>
    <w:rsid w:val="00A258B9"/>
    <w:rsid w:val="00A25BF6"/>
    <w:rsid w:val="00A2749B"/>
    <w:rsid w:val="00A27C26"/>
    <w:rsid w:val="00A30D4F"/>
    <w:rsid w:val="00A3197A"/>
    <w:rsid w:val="00A32CEF"/>
    <w:rsid w:val="00A33A67"/>
    <w:rsid w:val="00A35D71"/>
    <w:rsid w:val="00A42EEF"/>
    <w:rsid w:val="00A43B88"/>
    <w:rsid w:val="00A43CE9"/>
    <w:rsid w:val="00A44084"/>
    <w:rsid w:val="00A44144"/>
    <w:rsid w:val="00A46DA9"/>
    <w:rsid w:val="00A475BA"/>
    <w:rsid w:val="00A50005"/>
    <w:rsid w:val="00A5236F"/>
    <w:rsid w:val="00A53365"/>
    <w:rsid w:val="00A53841"/>
    <w:rsid w:val="00A53B77"/>
    <w:rsid w:val="00A54313"/>
    <w:rsid w:val="00A544B0"/>
    <w:rsid w:val="00A622C6"/>
    <w:rsid w:val="00A62865"/>
    <w:rsid w:val="00A63D8B"/>
    <w:rsid w:val="00A64D12"/>
    <w:rsid w:val="00A64F86"/>
    <w:rsid w:val="00A65761"/>
    <w:rsid w:val="00A6603B"/>
    <w:rsid w:val="00A66C2A"/>
    <w:rsid w:val="00A67835"/>
    <w:rsid w:val="00A67948"/>
    <w:rsid w:val="00A7151E"/>
    <w:rsid w:val="00A73DDC"/>
    <w:rsid w:val="00A746F4"/>
    <w:rsid w:val="00A80003"/>
    <w:rsid w:val="00A80C4F"/>
    <w:rsid w:val="00A81E36"/>
    <w:rsid w:val="00A81F27"/>
    <w:rsid w:val="00A8239B"/>
    <w:rsid w:val="00A830E1"/>
    <w:rsid w:val="00A86118"/>
    <w:rsid w:val="00A867F5"/>
    <w:rsid w:val="00A86ABE"/>
    <w:rsid w:val="00A86F62"/>
    <w:rsid w:val="00A87B5F"/>
    <w:rsid w:val="00A90D57"/>
    <w:rsid w:val="00A91954"/>
    <w:rsid w:val="00A92027"/>
    <w:rsid w:val="00A92B99"/>
    <w:rsid w:val="00A95009"/>
    <w:rsid w:val="00A95077"/>
    <w:rsid w:val="00A956C8"/>
    <w:rsid w:val="00A95826"/>
    <w:rsid w:val="00A95CD1"/>
    <w:rsid w:val="00A9668D"/>
    <w:rsid w:val="00A97604"/>
    <w:rsid w:val="00A97776"/>
    <w:rsid w:val="00A97D4E"/>
    <w:rsid w:val="00AA0495"/>
    <w:rsid w:val="00AA3665"/>
    <w:rsid w:val="00AA51E7"/>
    <w:rsid w:val="00AA5D2C"/>
    <w:rsid w:val="00AA7A17"/>
    <w:rsid w:val="00AA7D0B"/>
    <w:rsid w:val="00AA7EB6"/>
    <w:rsid w:val="00AB0BF5"/>
    <w:rsid w:val="00AB0E91"/>
    <w:rsid w:val="00AB1100"/>
    <w:rsid w:val="00AB1C62"/>
    <w:rsid w:val="00AB1FA2"/>
    <w:rsid w:val="00AB236D"/>
    <w:rsid w:val="00AB2597"/>
    <w:rsid w:val="00AB4702"/>
    <w:rsid w:val="00AB512B"/>
    <w:rsid w:val="00AB5521"/>
    <w:rsid w:val="00AB5E2A"/>
    <w:rsid w:val="00AB662E"/>
    <w:rsid w:val="00AB7407"/>
    <w:rsid w:val="00AB7996"/>
    <w:rsid w:val="00AC19C4"/>
    <w:rsid w:val="00AC35E7"/>
    <w:rsid w:val="00AC5D9E"/>
    <w:rsid w:val="00AC5EC5"/>
    <w:rsid w:val="00AD1A36"/>
    <w:rsid w:val="00AD1BBE"/>
    <w:rsid w:val="00AD2600"/>
    <w:rsid w:val="00AD2E3C"/>
    <w:rsid w:val="00AD4A0D"/>
    <w:rsid w:val="00AD53A5"/>
    <w:rsid w:val="00AD5BAC"/>
    <w:rsid w:val="00AD5D87"/>
    <w:rsid w:val="00AD632E"/>
    <w:rsid w:val="00AD6FB9"/>
    <w:rsid w:val="00AD7202"/>
    <w:rsid w:val="00AE04C9"/>
    <w:rsid w:val="00AE097F"/>
    <w:rsid w:val="00AE368D"/>
    <w:rsid w:val="00AE40B0"/>
    <w:rsid w:val="00AE4509"/>
    <w:rsid w:val="00AE5899"/>
    <w:rsid w:val="00AE693A"/>
    <w:rsid w:val="00AE733C"/>
    <w:rsid w:val="00AF0F46"/>
    <w:rsid w:val="00AF1621"/>
    <w:rsid w:val="00AF173F"/>
    <w:rsid w:val="00AF26A4"/>
    <w:rsid w:val="00AF2CE4"/>
    <w:rsid w:val="00AF3161"/>
    <w:rsid w:val="00AF34AE"/>
    <w:rsid w:val="00AF3761"/>
    <w:rsid w:val="00AF5755"/>
    <w:rsid w:val="00AF634F"/>
    <w:rsid w:val="00AF7078"/>
    <w:rsid w:val="00AF7733"/>
    <w:rsid w:val="00AF7F10"/>
    <w:rsid w:val="00B004A2"/>
    <w:rsid w:val="00B008D6"/>
    <w:rsid w:val="00B03E3D"/>
    <w:rsid w:val="00B040AB"/>
    <w:rsid w:val="00B04A85"/>
    <w:rsid w:val="00B04BBC"/>
    <w:rsid w:val="00B05192"/>
    <w:rsid w:val="00B057DF"/>
    <w:rsid w:val="00B06525"/>
    <w:rsid w:val="00B068AE"/>
    <w:rsid w:val="00B10F8B"/>
    <w:rsid w:val="00B1208B"/>
    <w:rsid w:val="00B141CF"/>
    <w:rsid w:val="00B15CB9"/>
    <w:rsid w:val="00B25D34"/>
    <w:rsid w:val="00B26059"/>
    <w:rsid w:val="00B2694C"/>
    <w:rsid w:val="00B271E8"/>
    <w:rsid w:val="00B276D7"/>
    <w:rsid w:val="00B278AF"/>
    <w:rsid w:val="00B2793D"/>
    <w:rsid w:val="00B30166"/>
    <w:rsid w:val="00B305A7"/>
    <w:rsid w:val="00B3147A"/>
    <w:rsid w:val="00B3313B"/>
    <w:rsid w:val="00B33370"/>
    <w:rsid w:val="00B34BD3"/>
    <w:rsid w:val="00B34D40"/>
    <w:rsid w:val="00B35C36"/>
    <w:rsid w:val="00B361EE"/>
    <w:rsid w:val="00B36C95"/>
    <w:rsid w:val="00B40D00"/>
    <w:rsid w:val="00B40FC7"/>
    <w:rsid w:val="00B430F8"/>
    <w:rsid w:val="00B43302"/>
    <w:rsid w:val="00B46917"/>
    <w:rsid w:val="00B469C5"/>
    <w:rsid w:val="00B4755F"/>
    <w:rsid w:val="00B500A5"/>
    <w:rsid w:val="00B50508"/>
    <w:rsid w:val="00B5232F"/>
    <w:rsid w:val="00B52B12"/>
    <w:rsid w:val="00B55175"/>
    <w:rsid w:val="00B5563C"/>
    <w:rsid w:val="00B56904"/>
    <w:rsid w:val="00B57229"/>
    <w:rsid w:val="00B572A6"/>
    <w:rsid w:val="00B57842"/>
    <w:rsid w:val="00B60085"/>
    <w:rsid w:val="00B60B82"/>
    <w:rsid w:val="00B6178E"/>
    <w:rsid w:val="00B63C35"/>
    <w:rsid w:val="00B64F5D"/>
    <w:rsid w:val="00B65D5F"/>
    <w:rsid w:val="00B667A5"/>
    <w:rsid w:val="00B6681A"/>
    <w:rsid w:val="00B71849"/>
    <w:rsid w:val="00B72B70"/>
    <w:rsid w:val="00B77C82"/>
    <w:rsid w:val="00B80CD6"/>
    <w:rsid w:val="00B822FC"/>
    <w:rsid w:val="00B82366"/>
    <w:rsid w:val="00B823F9"/>
    <w:rsid w:val="00B82575"/>
    <w:rsid w:val="00B85AD6"/>
    <w:rsid w:val="00B86AD2"/>
    <w:rsid w:val="00B870E6"/>
    <w:rsid w:val="00B90824"/>
    <w:rsid w:val="00B92C12"/>
    <w:rsid w:val="00B931DE"/>
    <w:rsid w:val="00B93C8E"/>
    <w:rsid w:val="00B94165"/>
    <w:rsid w:val="00B95B8B"/>
    <w:rsid w:val="00B969EA"/>
    <w:rsid w:val="00BA06F8"/>
    <w:rsid w:val="00BA12E5"/>
    <w:rsid w:val="00BA1C9C"/>
    <w:rsid w:val="00BA2498"/>
    <w:rsid w:val="00BA3544"/>
    <w:rsid w:val="00BA3AED"/>
    <w:rsid w:val="00BA3F86"/>
    <w:rsid w:val="00BA4CC7"/>
    <w:rsid w:val="00BA5440"/>
    <w:rsid w:val="00BA58B1"/>
    <w:rsid w:val="00BA6DEC"/>
    <w:rsid w:val="00BA70E0"/>
    <w:rsid w:val="00BA7829"/>
    <w:rsid w:val="00BA7E90"/>
    <w:rsid w:val="00BB0839"/>
    <w:rsid w:val="00BB1519"/>
    <w:rsid w:val="00BB1DB4"/>
    <w:rsid w:val="00BB4543"/>
    <w:rsid w:val="00BB6AFE"/>
    <w:rsid w:val="00BC1D60"/>
    <w:rsid w:val="00BC2025"/>
    <w:rsid w:val="00BC2C34"/>
    <w:rsid w:val="00BC34B4"/>
    <w:rsid w:val="00BC62F5"/>
    <w:rsid w:val="00BC6D3B"/>
    <w:rsid w:val="00BC7848"/>
    <w:rsid w:val="00BD19EB"/>
    <w:rsid w:val="00BD1A6D"/>
    <w:rsid w:val="00BD22EC"/>
    <w:rsid w:val="00BD2A55"/>
    <w:rsid w:val="00BD43E2"/>
    <w:rsid w:val="00BD4617"/>
    <w:rsid w:val="00BD597E"/>
    <w:rsid w:val="00BD68A0"/>
    <w:rsid w:val="00BD6F57"/>
    <w:rsid w:val="00BD7567"/>
    <w:rsid w:val="00BD7F98"/>
    <w:rsid w:val="00BE1A14"/>
    <w:rsid w:val="00BE3D71"/>
    <w:rsid w:val="00BE48BD"/>
    <w:rsid w:val="00BE58EC"/>
    <w:rsid w:val="00BE62E4"/>
    <w:rsid w:val="00BE64B2"/>
    <w:rsid w:val="00BE7802"/>
    <w:rsid w:val="00BF05AE"/>
    <w:rsid w:val="00BF268F"/>
    <w:rsid w:val="00BF2A32"/>
    <w:rsid w:val="00BF4AE5"/>
    <w:rsid w:val="00BF4F01"/>
    <w:rsid w:val="00BF6D5A"/>
    <w:rsid w:val="00BF776A"/>
    <w:rsid w:val="00BF7975"/>
    <w:rsid w:val="00C00433"/>
    <w:rsid w:val="00C03C7C"/>
    <w:rsid w:val="00C04BFE"/>
    <w:rsid w:val="00C054A5"/>
    <w:rsid w:val="00C05628"/>
    <w:rsid w:val="00C057B2"/>
    <w:rsid w:val="00C07D4C"/>
    <w:rsid w:val="00C10869"/>
    <w:rsid w:val="00C11A38"/>
    <w:rsid w:val="00C129CE"/>
    <w:rsid w:val="00C14F5A"/>
    <w:rsid w:val="00C16674"/>
    <w:rsid w:val="00C20033"/>
    <w:rsid w:val="00C21079"/>
    <w:rsid w:val="00C21D0F"/>
    <w:rsid w:val="00C2221C"/>
    <w:rsid w:val="00C22FB4"/>
    <w:rsid w:val="00C23B04"/>
    <w:rsid w:val="00C23CA8"/>
    <w:rsid w:val="00C24729"/>
    <w:rsid w:val="00C24E4B"/>
    <w:rsid w:val="00C27577"/>
    <w:rsid w:val="00C2786F"/>
    <w:rsid w:val="00C27C6C"/>
    <w:rsid w:val="00C305ED"/>
    <w:rsid w:val="00C3140F"/>
    <w:rsid w:val="00C32824"/>
    <w:rsid w:val="00C340A7"/>
    <w:rsid w:val="00C35518"/>
    <w:rsid w:val="00C357FA"/>
    <w:rsid w:val="00C375B7"/>
    <w:rsid w:val="00C37AE7"/>
    <w:rsid w:val="00C40859"/>
    <w:rsid w:val="00C418A3"/>
    <w:rsid w:val="00C41C47"/>
    <w:rsid w:val="00C44BAB"/>
    <w:rsid w:val="00C44CB1"/>
    <w:rsid w:val="00C477E8"/>
    <w:rsid w:val="00C5076A"/>
    <w:rsid w:val="00C50F07"/>
    <w:rsid w:val="00C51640"/>
    <w:rsid w:val="00C52491"/>
    <w:rsid w:val="00C52E8E"/>
    <w:rsid w:val="00C5396E"/>
    <w:rsid w:val="00C54E1C"/>
    <w:rsid w:val="00C557AF"/>
    <w:rsid w:val="00C55A1C"/>
    <w:rsid w:val="00C55ED6"/>
    <w:rsid w:val="00C56811"/>
    <w:rsid w:val="00C56DA7"/>
    <w:rsid w:val="00C57AB9"/>
    <w:rsid w:val="00C602E9"/>
    <w:rsid w:val="00C60CCC"/>
    <w:rsid w:val="00C623EE"/>
    <w:rsid w:val="00C64179"/>
    <w:rsid w:val="00C6430A"/>
    <w:rsid w:val="00C64F5A"/>
    <w:rsid w:val="00C65A72"/>
    <w:rsid w:val="00C65F47"/>
    <w:rsid w:val="00C6625E"/>
    <w:rsid w:val="00C66333"/>
    <w:rsid w:val="00C663C4"/>
    <w:rsid w:val="00C66A4E"/>
    <w:rsid w:val="00C66E08"/>
    <w:rsid w:val="00C67B67"/>
    <w:rsid w:val="00C70095"/>
    <w:rsid w:val="00C70E23"/>
    <w:rsid w:val="00C711F6"/>
    <w:rsid w:val="00C733EB"/>
    <w:rsid w:val="00C73401"/>
    <w:rsid w:val="00C734EF"/>
    <w:rsid w:val="00C74045"/>
    <w:rsid w:val="00C755A8"/>
    <w:rsid w:val="00C75846"/>
    <w:rsid w:val="00C75E49"/>
    <w:rsid w:val="00C7651D"/>
    <w:rsid w:val="00C7709F"/>
    <w:rsid w:val="00C773B4"/>
    <w:rsid w:val="00C778D1"/>
    <w:rsid w:val="00C800C3"/>
    <w:rsid w:val="00C809D0"/>
    <w:rsid w:val="00C80FA3"/>
    <w:rsid w:val="00C83CD4"/>
    <w:rsid w:val="00C842F1"/>
    <w:rsid w:val="00C864D9"/>
    <w:rsid w:val="00C902C1"/>
    <w:rsid w:val="00C90F82"/>
    <w:rsid w:val="00C9164E"/>
    <w:rsid w:val="00C91B48"/>
    <w:rsid w:val="00C92353"/>
    <w:rsid w:val="00C9329B"/>
    <w:rsid w:val="00C9384B"/>
    <w:rsid w:val="00C96F39"/>
    <w:rsid w:val="00C970F2"/>
    <w:rsid w:val="00C975E6"/>
    <w:rsid w:val="00C97CED"/>
    <w:rsid w:val="00CA04AE"/>
    <w:rsid w:val="00CA053D"/>
    <w:rsid w:val="00CA6DF6"/>
    <w:rsid w:val="00CA748C"/>
    <w:rsid w:val="00CB2CFD"/>
    <w:rsid w:val="00CB2F9C"/>
    <w:rsid w:val="00CB3A98"/>
    <w:rsid w:val="00CB3B08"/>
    <w:rsid w:val="00CB7356"/>
    <w:rsid w:val="00CC0F5A"/>
    <w:rsid w:val="00CC0FB6"/>
    <w:rsid w:val="00CC24DE"/>
    <w:rsid w:val="00CC3229"/>
    <w:rsid w:val="00CC3B4B"/>
    <w:rsid w:val="00CC51AD"/>
    <w:rsid w:val="00CC63B8"/>
    <w:rsid w:val="00CC683F"/>
    <w:rsid w:val="00CC79D9"/>
    <w:rsid w:val="00CD094C"/>
    <w:rsid w:val="00CD0F2F"/>
    <w:rsid w:val="00CD13F0"/>
    <w:rsid w:val="00CD1C1A"/>
    <w:rsid w:val="00CD1F23"/>
    <w:rsid w:val="00CD2274"/>
    <w:rsid w:val="00CD26E0"/>
    <w:rsid w:val="00CD3D30"/>
    <w:rsid w:val="00CD5567"/>
    <w:rsid w:val="00CD5829"/>
    <w:rsid w:val="00CE1C81"/>
    <w:rsid w:val="00CE23E7"/>
    <w:rsid w:val="00CE35BD"/>
    <w:rsid w:val="00CE49BA"/>
    <w:rsid w:val="00CE5374"/>
    <w:rsid w:val="00CE68F8"/>
    <w:rsid w:val="00CE7481"/>
    <w:rsid w:val="00CE7AF6"/>
    <w:rsid w:val="00CF0673"/>
    <w:rsid w:val="00CF09C8"/>
    <w:rsid w:val="00CF11E3"/>
    <w:rsid w:val="00CF40A9"/>
    <w:rsid w:val="00CF47DB"/>
    <w:rsid w:val="00CF48F8"/>
    <w:rsid w:val="00CF51D1"/>
    <w:rsid w:val="00CF5567"/>
    <w:rsid w:val="00CF7543"/>
    <w:rsid w:val="00D01A38"/>
    <w:rsid w:val="00D022F8"/>
    <w:rsid w:val="00D0299A"/>
    <w:rsid w:val="00D02E80"/>
    <w:rsid w:val="00D05E03"/>
    <w:rsid w:val="00D064A5"/>
    <w:rsid w:val="00D065C2"/>
    <w:rsid w:val="00D10C74"/>
    <w:rsid w:val="00D11935"/>
    <w:rsid w:val="00D11CC3"/>
    <w:rsid w:val="00D12926"/>
    <w:rsid w:val="00D13AEE"/>
    <w:rsid w:val="00D16279"/>
    <w:rsid w:val="00D1723C"/>
    <w:rsid w:val="00D175B7"/>
    <w:rsid w:val="00D269E9"/>
    <w:rsid w:val="00D306B2"/>
    <w:rsid w:val="00D308DD"/>
    <w:rsid w:val="00D30B44"/>
    <w:rsid w:val="00D3179B"/>
    <w:rsid w:val="00D34B4F"/>
    <w:rsid w:val="00D35689"/>
    <w:rsid w:val="00D37FEA"/>
    <w:rsid w:val="00D404CF"/>
    <w:rsid w:val="00D4092F"/>
    <w:rsid w:val="00D40FC3"/>
    <w:rsid w:val="00D43850"/>
    <w:rsid w:val="00D445F4"/>
    <w:rsid w:val="00D446DC"/>
    <w:rsid w:val="00D461C5"/>
    <w:rsid w:val="00D475B0"/>
    <w:rsid w:val="00D501B3"/>
    <w:rsid w:val="00D514CA"/>
    <w:rsid w:val="00D5169E"/>
    <w:rsid w:val="00D53B6D"/>
    <w:rsid w:val="00D53DC8"/>
    <w:rsid w:val="00D55D69"/>
    <w:rsid w:val="00D56BF7"/>
    <w:rsid w:val="00D5797A"/>
    <w:rsid w:val="00D6214A"/>
    <w:rsid w:val="00D632D0"/>
    <w:rsid w:val="00D6351E"/>
    <w:rsid w:val="00D64720"/>
    <w:rsid w:val="00D64E60"/>
    <w:rsid w:val="00D65C63"/>
    <w:rsid w:val="00D676C4"/>
    <w:rsid w:val="00D67F33"/>
    <w:rsid w:val="00D70D5E"/>
    <w:rsid w:val="00D72842"/>
    <w:rsid w:val="00D733BF"/>
    <w:rsid w:val="00D74F03"/>
    <w:rsid w:val="00D766BB"/>
    <w:rsid w:val="00D76887"/>
    <w:rsid w:val="00D80098"/>
    <w:rsid w:val="00D81DC9"/>
    <w:rsid w:val="00D829F0"/>
    <w:rsid w:val="00D83A85"/>
    <w:rsid w:val="00D8439F"/>
    <w:rsid w:val="00D85F1E"/>
    <w:rsid w:val="00D868C0"/>
    <w:rsid w:val="00D87E67"/>
    <w:rsid w:val="00D91143"/>
    <w:rsid w:val="00D936FC"/>
    <w:rsid w:val="00D9477E"/>
    <w:rsid w:val="00D95810"/>
    <w:rsid w:val="00D95E20"/>
    <w:rsid w:val="00DA0FCA"/>
    <w:rsid w:val="00DA154F"/>
    <w:rsid w:val="00DA2AEF"/>
    <w:rsid w:val="00DA38DA"/>
    <w:rsid w:val="00DA3D8B"/>
    <w:rsid w:val="00DA4759"/>
    <w:rsid w:val="00DA61C4"/>
    <w:rsid w:val="00DA6934"/>
    <w:rsid w:val="00DA6B30"/>
    <w:rsid w:val="00DB04BE"/>
    <w:rsid w:val="00DB06B8"/>
    <w:rsid w:val="00DB0A37"/>
    <w:rsid w:val="00DB12AC"/>
    <w:rsid w:val="00DB1B9F"/>
    <w:rsid w:val="00DB3404"/>
    <w:rsid w:val="00DB482A"/>
    <w:rsid w:val="00DB65B3"/>
    <w:rsid w:val="00DB6A1B"/>
    <w:rsid w:val="00DB7E55"/>
    <w:rsid w:val="00DC0D92"/>
    <w:rsid w:val="00DC1196"/>
    <w:rsid w:val="00DC29E2"/>
    <w:rsid w:val="00DC3D72"/>
    <w:rsid w:val="00DC5E98"/>
    <w:rsid w:val="00DC7890"/>
    <w:rsid w:val="00DD1F82"/>
    <w:rsid w:val="00DD29D9"/>
    <w:rsid w:val="00DD3B53"/>
    <w:rsid w:val="00DD3CF2"/>
    <w:rsid w:val="00DD3D91"/>
    <w:rsid w:val="00DD4F82"/>
    <w:rsid w:val="00DD5823"/>
    <w:rsid w:val="00DD674E"/>
    <w:rsid w:val="00DD7CB5"/>
    <w:rsid w:val="00DD7F61"/>
    <w:rsid w:val="00DE1F72"/>
    <w:rsid w:val="00DE2086"/>
    <w:rsid w:val="00DE2DDD"/>
    <w:rsid w:val="00DE4E7D"/>
    <w:rsid w:val="00DE5083"/>
    <w:rsid w:val="00DE5834"/>
    <w:rsid w:val="00DE5E88"/>
    <w:rsid w:val="00DE7F8C"/>
    <w:rsid w:val="00DF026F"/>
    <w:rsid w:val="00DF15A2"/>
    <w:rsid w:val="00DF1D58"/>
    <w:rsid w:val="00DF2B69"/>
    <w:rsid w:val="00DF2BC2"/>
    <w:rsid w:val="00DF30AF"/>
    <w:rsid w:val="00DF324F"/>
    <w:rsid w:val="00DF3296"/>
    <w:rsid w:val="00DF3A97"/>
    <w:rsid w:val="00DF3BE9"/>
    <w:rsid w:val="00DF3F10"/>
    <w:rsid w:val="00DF464E"/>
    <w:rsid w:val="00DF65C7"/>
    <w:rsid w:val="00DF6806"/>
    <w:rsid w:val="00E00951"/>
    <w:rsid w:val="00E01E3E"/>
    <w:rsid w:val="00E020C6"/>
    <w:rsid w:val="00E026FC"/>
    <w:rsid w:val="00E02D32"/>
    <w:rsid w:val="00E0471A"/>
    <w:rsid w:val="00E04D57"/>
    <w:rsid w:val="00E070A3"/>
    <w:rsid w:val="00E07EC6"/>
    <w:rsid w:val="00E11D20"/>
    <w:rsid w:val="00E11E7B"/>
    <w:rsid w:val="00E12021"/>
    <w:rsid w:val="00E132E3"/>
    <w:rsid w:val="00E1361A"/>
    <w:rsid w:val="00E14847"/>
    <w:rsid w:val="00E148CA"/>
    <w:rsid w:val="00E15582"/>
    <w:rsid w:val="00E170D6"/>
    <w:rsid w:val="00E17B6C"/>
    <w:rsid w:val="00E17C76"/>
    <w:rsid w:val="00E20DA6"/>
    <w:rsid w:val="00E21209"/>
    <w:rsid w:val="00E21743"/>
    <w:rsid w:val="00E224D7"/>
    <w:rsid w:val="00E22C01"/>
    <w:rsid w:val="00E22D10"/>
    <w:rsid w:val="00E23A78"/>
    <w:rsid w:val="00E31CD8"/>
    <w:rsid w:val="00E322C6"/>
    <w:rsid w:val="00E323D4"/>
    <w:rsid w:val="00E32D7B"/>
    <w:rsid w:val="00E33012"/>
    <w:rsid w:val="00E34138"/>
    <w:rsid w:val="00E347D1"/>
    <w:rsid w:val="00E3487E"/>
    <w:rsid w:val="00E349EA"/>
    <w:rsid w:val="00E37C22"/>
    <w:rsid w:val="00E40784"/>
    <w:rsid w:val="00E437D0"/>
    <w:rsid w:val="00E44555"/>
    <w:rsid w:val="00E44A61"/>
    <w:rsid w:val="00E450DC"/>
    <w:rsid w:val="00E454EA"/>
    <w:rsid w:val="00E47F9E"/>
    <w:rsid w:val="00E5038B"/>
    <w:rsid w:val="00E508A5"/>
    <w:rsid w:val="00E51003"/>
    <w:rsid w:val="00E51EB3"/>
    <w:rsid w:val="00E52252"/>
    <w:rsid w:val="00E531D3"/>
    <w:rsid w:val="00E54503"/>
    <w:rsid w:val="00E547C3"/>
    <w:rsid w:val="00E549B3"/>
    <w:rsid w:val="00E55432"/>
    <w:rsid w:val="00E573FA"/>
    <w:rsid w:val="00E57F82"/>
    <w:rsid w:val="00E601D0"/>
    <w:rsid w:val="00E61093"/>
    <w:rsid w:val="00E62F95"/>
    <w:rsid w:val="00E63B27"/>
    <w:rsid w:val="00E72881"/>
    <w:rsid w:val="00E72DB4"/>
    <w:rsid w:val="00E73859"/>
    <w:rsid w:val="00E73A1B"/>
    <w:rsid w:val="00E744FB"/>
    <w:rsid w:val="00E75AAE"/>
    <w:rsid w:val="00E76B37"/>
    <w:rsid w:val="00E773E0"/>
    <w:rsid w:val="00E779C4"/>
    <w:rsid w:val="00E779F0"/>
    <w:rsid w:val="00E80896"/>
    <w:rsid w:val="00E810B3"/>
    <w:rsid w:val="00E811B8"/>
    <w:rsid w:val="00E82452"/>
    <w:rsid w:val="00E828F3"/>
    <w:rsid w:val="00E842B1"/>
    <w:rsid w:val="00E84798"/>
    <w:rsid w:val="00E84841"/>
    <w:rsid w:val="00E84BC5"/>
    <w:rsid w:val="00E8566D"/>
    <w:rsid w:val="00E878FA"/>
    <w:rsid w:val="00E90106"/>
    <w:rsid w:val="00E90CF8"/>
    <w:rsid w:val="00E90DF8"/>
    <w:rsid w:val="00E91260"/>
    <w:rsid w:val="00E919C7"/>
    <w:rsid w:val="00E919DA"/>
    <w:rsid w:val="00E92FF8"/>
    <w:rsid w:val="00E93A02"/>
    <w:rsid w:val="00E958AF"/>
    <w:rsid w:val="00E967AB"/>
    <w:rsid w:val="00E971E8"/>
    <w:rsid w:val="00EA1F30"/>
    <w:rsid w:val="00EA375B"/>
    <w:rsid w:val="00EA543B"/>
    <w:rsid w:val="00EA666A"/>
    <w:rsid w:val="00EA7591"/>
    <w:rsid w:val="00EB009A"/>
    <w:rsid w:val="00EB03E4"/>
    <w:rsid w:val="00EB353F"/>
    <w:rsid w:val="00EB3FDC"/>
    <w:rsid w:val="00EB53C8"/>
    <w:rsid w:val="00EB6AD3"/>
    <w:rsid w:val="00EB6D0F"/>
    <w:rsid w:val="00EB7B35"/>
    <w:rsid w:val="00EC003E"/>
    <w:rsid w:val="00EC1A41"/>
    <w:rsid w:val="00EC1CE0"/>
    <w:rsid w:val="00EC3783"/>
    <w:rsid w:val="00EC4420"/>
    <w:rsid w:val="00EC4878"/>
    <w:rsid w:val="00EC497C"/>
    <w:rsid w:val="00EC790C"/>
    <w:rsid w:val="00ED03B9"/>
    <w:rsid w:val="00ED300C"/>
    <w:rsid w:val="00ED3761"/>
    <w:rsid w:val="00ED41B7"/>
    <w:rsid w:val="00ED5CE8"/>
    <w:rsid w:val="00ED6645"/>
    <w:rsid w:val="00ED6DDB"/>
    <w:rsid w:val="00EE0FAC"/>
    <w:rsid w:val="00EE3467"/>
    <w:rsid w:val="00EE6E74"/>
    <w:rsid w:val="00EE6FA9"/>
    <w:rsid w:val="00EE7CB4"/>
    <w:rsid w:val="00EF0A23"/>
    <w:rsid w:val="00EF0AE6"/>
    <w:rsid w:val="00EF0D22"/>
    <w:rsid w:val="00EF1E07"/>
    <w:rsid w:val="00EF3200"/>
    <w:rsid w:val="00EF3A14"/>
    <w:rsid w:val="00EF3A1E"/>
    <w:rsid w:val="00EF4041"/>
    <w:rsid w:val="00EF55EB"/>
    <w:rsid w:val="00EF6347"/>
    <w:rsid w:val="00EF6709"/>
    <w:rsid w:val="00EF697A"/>
    <w:rsid w:val="00EF6BD4"/>
    <w:rsid w:val="00EF73F1"/>
    <w:rsid w:val="00F01105"/>
    <w:rsid w:val="00F0311B"/>
    <w:rsid w:val="00F069D7"/>
    <w:rsid w:val="00F06A19"/>
    <w:rsid w:val="00F06E83"/>
    <w:rsid w:val="00F074FF"/>
    <w:rsid w:val="00F1046F"/>
    <w:rsid w:val="00F106F0"/>
    <w:rsid w:val="00F1123A"/>
    <w:rsid w:val="00F139BE"/>
    <w:rsid w:val="00F158FA"/>
    <w:rsid w:val="00F16052"/>
    <w:rsid w:val="00F1650B"/>
    <w:rsid w:val="00F1752A"/>
    <w:rsid w:val="00F17569"/>
    <w:rsid w:val="00F17BCC"/>
    <w:rsid w:val="00F23DCE"/>
    <w:rsid w:val="00F24DA8"/>
    <w:rsid w:val="00F24F8C"/>
    <w:rsid w:val="00F2590E"/>
    <w:rsid w:val="00F25A21"/>
    <w:rsid w:val="00F27EE8"/>
    <w:rsid w:val="00F3101C"/>
    <w:rsid w:val="00F316F3"/>
    <w:rsid w:val="00F31995"/>
    <w:rsid w:val="00F31B3A"/>
    <w:rsid w:val="00F31FCC"/>
    <w:rsid w:val="00F3264B"/>
    <w:rsid w:val="00F336A8"/>
    <w:rsid w:val="00F3674B"/>
    <w:rsid w:val="00F36C20"/>
    <w:rsid w:val="00F37D3C"/>
    <w:rsid w:val="00F42015"/>
    <w:rsid w:val="00F44B09"/>
    <w:rsid w:val="00F506AC"/>
    <w:rsid w:val="00F51ABE"/>
    <w:rsid w:val="00F54AAB"/>
    <w:rsid w:val="00F54E50"/>
    <w:rsid w:val="00F56C15"/>
    <w:rsid w:val="00F56C6F"/>
    <w:rsid w:val="00F56CA1"/>
    <w:rsid w:val="00F60676"/>
    <w:rsid w:val="00F61C84"/>
    <w:rsid w:val="00F62109"/>
    <w:rsid w:val="00F63FB8"/>
    <w:rsid w:val="00F65160"/>
    <w:rsid w:val="00F652E8"/>
    <w:rsid w:val="00F71D63"/>
    <w:rsid w:val="00F71E58"/>
    <w:rsid w:val="00F7281B"/>
    <w:rsid w:val="00F72F6A"/>
    <w:rsid w:val="00F73377"/>
    <w:rsid w:val="00F74FD1"/>
    <w:rsid w:val="00F752D2"/>
    <w:rsid w:val="00F753AC"/>
    <w:rsid w:val="00F76191"/>
    <w:rsid w:val="00F76C87"/>
    <w:rsid w:val="00F770D9"/>
    <w:rsid w:val="00F80791"/>
    <w:rsid w:val="00F815E6"/>
    <w:rsid w:val="00F81686"/>
    <w:rsid w:val="00F818AF"/>
    <w:rsid w:val="00F81CD5"/>
    <w:rsid w:val="00F83E58"/>
    <w:rsid w:val="00F84B77"/>
    <w:rsid w:val="00F855CA"/>
    <w:rsid w:val="00F85EEF"/>
    <w:rsid w:val="00F86DBC"/>
    <w:rsid w:val="00F87D0F"/>
    <w:rsid w:val="00F87E36"/>
    <w:rsid w:val="00F903FE"/>
    <w:rsid w:val="00F90D52"/>
    <w:rsid w:val="00F913D0"/>
    <w:rsid w:val="00F92291"/>
    <w:rsid w:val="00F927BF"/>
    <w:rsid w:val="00F9373D"/>
    <w:rsid w:val="00F9517B"/>
    <w:rsid w:val="00FA0E76"/>
    <w:rsid w:val="00FA197E"/>
    <w:rsid w:val="00FA2366"/>
    <w:rsid w:val="00FA3841"/>
    <w:rsid w:val="00FA6569"/>
    <w:rsid w:val="00FA7360"/>
    <w:rsid w:val="00FA73AA"/>
    <w:rsid w:val="00FA7BFE"/>
    <w:rsid w:val="00FB0616"/>
    <w:rsid w:val="00FB1194"/>
    <w:rsid w:val="00FB1548"/>
    <w:rsid w:val="00FB1F31"/>
    <w:rsid w:val="00FB2BDC"/>
    <w:rsid w:val="00FB2CCD"/>
    <w:rsid w:val="00FC0411"/>
    <w:rsid w:val="00FC0DC7"/>
    <w:rsid w:val="00FC2C72"/>
    <w:rsid w:val="00FC2E59"/>
    <w:rsid w:val="00FC3301"/>
    <w:rsid w:val="00FC3A8D"/>
    <w:rsid w:val="00FC44C1"/>
    <w:rsid w:val="00FC5C29"/>
    <w:rsid w:val="00FC7911"/>
    <w:rsid w:val="00FC7B04"/>
    <w:rsid w:val="00FD0026"/>
    <w:rsid w:val="00FD0ADA"/>
    <w:rsid w:val="00FD1E3B"/>
    <w:rsid w:val="00FD4B94"/>
    <w:rsid w:val="00FD4CD4"/>
    <w:rsid w:val="00FD6218"/>
    <w:rsid w:val="00FD7DF0"/>
    <w:rsid w:val="00FD7F91"/>
    <w:rsid w:val="00FE157C"/>
    <w:rsid w:val="00FE1BD4"/>
    <w:rsid w:val="00FE2584"/>
    <w:rsid w:val="00FE2638"/>
    <w:rsid w:val="00FE2CDA"/>
    <w:rsid w:val="00FE3D80"/>
    <w:rsid w:val="00FE418A"/>
    <w:rsid w:val="00FE4BC9"/>
    <w:rsid w:val="00FE6EFD"/>
    <w:rsid w:val="00FF13BD"/>
    <w:rsid w:val="00FF1D7D"/>
    <w:rsid w:val="00FF2731"/>
    <w:rsid w:val="00FF4683"/>
    <w:rsid w:val="00FF507F"/>
    <w:rsid w:val="00FF6BF5"/>
    <w:rsid w:val="00FF6DA2"/>
    <w:rsid w:val="00FF776E"/>
    <w:rsid w:val="00FF7ABB"/>
    <w:rsid w:val="011FB739"/>
    <w:rsid w:val="01F408A5"/>
    <w:rsid w:val="0209DE3A"/>
    <w:rsid w:val="03714E0D"/>
    <w:rsid w:val="038EF1D6"/>
    <w:rsid w:val="03E09C75"/>
    <w:rsid w:val="03EED7F0"/>
    <w:rsid w:val="0404ADE0"/>
    <w:rsid w:val="041DD63D"/>
    <w:rsid w:val="04FA0B0E"/>
    <w:rsid w:val="051EA13E"/>
    <w:rsid w:val="05748C02"/>
    <w:rsid w:val="0589714F"/>
    <w:rsid w:val="06C1F314"/>
    <w:rsid w:val="088BB14F"/>
    <w:rsid w:val="08CBB6BE"/>
    <w:rsid w:val="09237CB0"/>
    <w:rsid w:val="097D77BF"/>
    <w:rsid w:val="0A237482"/>
    <w:rsid w:val="0B3CB6E8"/>
    <w:rsid w:val="0B97895B"/>
    <w:rsid w:val="0DC64A82"/>
    <w:rsid w:val="0E57F839"/>
    <w:rsid w:val="0E929A54"/>
    <w:rsid w:val="0F825797"/>
    <w:rsid w:val="0F94B09A"/>
    <w:rsid w:val="1125C0A6"/>
    <w:rsid w:val="120139DB"/>
    <w:rsid w:val="1410F80E"/>
    <w:rsid w:val="156E14AF"/>
    <w:rsid w:val="160CBB67"/>
    <w:rsid w:val="1616221D"/>
    <w:rsid w:val="176B06F2"/>
    <w:rsid w:val="17A0B635"/>
    <w:rsid w:val="17B1F27E"/>
    <w:rsid w:val="188C8D14"/>
    <w:rsid w:val="1B06B750"/>
    <w:rsid w:val="1BC42DD6"/>
    <w:rsid w:val="1BDD5633"/>
    <w:rsid w:val="1C031F69"/>
    <w:rsid w:val="1D608556"/>
    <w:rsid w:val="1EFE3F15"/>
    <w:rsid w:val="1F6326B0"/>
    <w:rsid w:val="20AD5921"/>
    <w:rsid w:val="20E7DAC9"/>
    <w:rsid w:val="21478040"/>
    <w:rsid w:val="224C97B7"/>
    <w:rsid w:val="2257264E"/>
    <w:rsid w:val="2277B8A7"/>
    <w:rsid w:val="22869DEF"/>
    <w:rsid w:val="23607242"/>
    <w:rsid w:val="23B76421"/>
    <w:rsid w:val="2442C7C3"/>
    <w:rsid w:val="24BB1528"/>
    <w:rsid w:val="25636253"/>
    <w:rsid w:val="25BB8AFE"/>
    <w:rsid w:val="25D50854"/>
    <w:rsid w:val="2705101C"/>
    <w:rsid w:val="27E17B13"/>
    <w:rsid w:val="281212AF"/>
    <w:rsid w:val="285EBD77"/>
    <w:rsid w:val="28ECD270"/>
    <w:rsid w:val="2B899E8F"/>
    <w:rsid w:val="2B90400B"/>
    <w:rsid w:val="2C3D0469"/>
    <w:rsid w:val="2C8F5C00"/>
    <w:rsid w:val="2CD6A90C"/>
    <w:rsid w:val="2DDD8759"/>
    <w:rsid w:val="2E740726"/>
    <w:rsid w:val="3005B555"/>
    <w:rsid w:val="3161BFBB"/>
    <w:rsid w:val="31EAA039"/>
    <w:rsid w:val="326E2793"/>
    <w:rsid w:val="32F33A55"/>
    <w:rsid w:val="33242DBA"/>
    <w:rsid w:val="333DC5BA"/>
    <w:rsid w:val="341CB60A"/>
    <w:rsid w:val="344BC909"/>
    <w:rsid w:val="3488A58B"/>
    <w:rsid w:val="34C70F0F"/>
    <w:rsid w:val="35E3B7D1"/>
    <w:rsid w:val="363FB78B"/>
    <w:rsid w:val="37E9C149"/>
    <w:rsid w:val="393DD4F0"/>
    <w:rsid w:val="395DB0BD"/>
    <w:rsid w:val="3AAD7DD8"/>
    <w:rsid w:val="3BE73593"/>
    <w:rsid w:val="3C5C1403"/>
    <w:rsid w:val="3C85C0F1"/>
    <w:rsid w:val="3DDEC1B0"/>
    <w:rsid w:val="3E22FA52"/>
    <w:rsid w:val="3E66E061"/>
    <w:rsid w:val="3FFA9F1A"/>
    <w:rsid w:val="42098F44"/>
    <w:rsid w:val="42309CAB"/>
    <w:rsid w:val="42A40686"/>
    <w:rsid w:val="4336BA8E"/>
    <w:rsid w:val="4345842E"/>
    <w:rsid w:val="4468C7C6"/>
    <w:rsid w:val="45269CC7"/>
    <w:rsid w:val="468BE031"/>
    <w:rsid w:val="47366CED"/>
    <w:rsid w:val="47B1E308"/>
    <w:rsid w:val="47E889BE"/>
    <w:rsid w:val="484DCFE9"/>
    <w:rsid w:val="48ABEB4C"/>
    <w:rsid w:val="49356808"/>
    <w:rsid w:val="49FA0DEA"/>
    <w:rsid w:val="4A55FF25"/>
    <w:rsid w:val="4B494D5E"/>
    <w:rsid w:val="4B4D50EF"/>
    <w:rsid w:val="4B6E8753"/>
    <w:rsid w:val="4BA11EA3"/>
    <w:rsid w:val="4CA90BBF"/>
    <w:rsid w:val="4CE92150"/>
    <w:rsid w:val="4DCB10F9"/>
    <w:rsid w:val="5079845A"/>
    <w:rsid w:val="50C658C4"/>
    <w:rsid w:val="5204C966"/>
    <w:rsid w:val="52B6A5F0"/>
    <w:rsid w:val="52B90414"/>
    <w:rsid w:val="52FCCE0B"/>
    <w:rsid w:val="53473A12"/>
    <w:rsid w:val="5375230E"/>
    <w:rsid w:val="54B602C1"/>
    <w:rsid w:val="55C4B7B6"/>
    <w:rsid w:val="56900396"/>
    <w:rsid w:val="56B72FFA"/>
    <w:rsid w:val="576F6345"/>
    <w:rsid w:val="587C4ED9"/>
    <w:rsid w:val="59467E50"/>
    <w:rsid w:val="5983DC59"/>
    <w:rsid w:val="59FFFBD6"/>
    <w:rsid w:val="5B12D726"/>
    <w:rsid w:val="5B4A3FBC"/>
    <w:rsid w:val="5BB3EF9B"/>
    <w:rsid w:val="5CE61CBD"/>
    <w:rsid w:val="5E8274E5"/>
    <w:rsid w:val="5F5C87B4"/>
    <w:rsid w:val="5FB98629"/>
    <w:rsid w:val="608760BE"/>
    <w:rsid w:val="6100BD29"/>
    <w:rsid w:val="61574679"/>
    <w:rsid w:val="6160A60C"/>
    <w:rsid w:val="61C17B66"/>
    <w:rsid w:val="62952DC8"/>
    <w:rsid w:val="6312D744"/>
    <w:rsid w:val="64253656"/>
    <w:rsid w:val="646AD117"/>
    <w:rsid w:val="66330215"/>
    <w:rsid w:val="6674B9A1"/>
    <w:rsid w:val="67679999"/>
    <w:rsid w:val="679C2BED"/>
    <w:rsid w:val="684D84E7"/>
    <w:rsid w:val="696D0D39"/>
    <w:rsid w:val="6A219021"/>
    <w:rsid w:val="6BAC5913"/>
    <w:rsid w:val="6BB1DC24"/>
    <w:rsid w:val="6C303EAF"/>
    <w:rsid w:val="6C8266CD"/>
    <w:rsid w:val="6D69DB4A"/>
    <w:rsid w:val="6DB04B08"/>
    <w:rsid w:val="6ED35B15"/>
    <w:rsid w:val="6F45F894"/>
    <w:rsid w:val="6F713FE3"/>
    <w:rsid w:val="703051DF"/>
    <w:rsid w:val="7125F60E"/>
    <w:rsid w:val="714F64DA"/>
    <w:rsid w:val="72351B61"/>
    <w:rsid w:val="724BAA97"/>
    <w:rsid w:val="73F37A4B"/>
    <w:rsid w:val="741FA114"/>
    <w:rsid w:val="74A9A89E"/>
    <w:rsid w:val="764F8033"/>
    <w:rsid w:val="766EA9E8"/>
    <w:rsid w:val="7682AF30"/>
    <w:rsid w:val="78C40476"/>
    <w:rsid w:val="79575708"/>
    <w:rsid w:val="797890D3"/>
    <w:rsid w:val="79A81BDD"/>
    <w:rsid w:val="7A03EC77"/>
    <w:rsid w:val="7A56CC14"/>
    <w:rsid w:val="7A9D503C"/>
    <w:rsid w:val="7B3C0FB5"/>
    <w:rsid w:val="7B80F0EC"/>
    <w:rsid w:val="7C044682"/>
    <w:rsid w:val="7CBEBE6F"/>
    <w:rsid w:val="7DF21A69"/>
    <w:rsid w:val="7DFB0809"/>
    <w:rsid w:val="7E38B46C"/>
    <w:rsid w:val="7E923E61"/>
    <w:rsid w:val="7FFDA5DD"/>
    <w:rsid w:val="7FFE4C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795221"/>
  <w15:docId w15:val="{FEF41021-2CEF-9143-9BC6-19283BF8F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hAnsi="Calibri" w:eastAsia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 w:qFormat="1"/>
    <w:lsdException w:name="toc 5" w:uiPriority="39" w:semiHidden="1" w:unhideWhenUsed="1" w:qFormat="1"/>
    <w:lsdException w:name="toc 6" w:uiPriority="39" w:semiHidden="1" w:unhideWhenUsed="1" w:qFormat="1"/>
    <w:lsdException w:name="toc 7" w:uiPriority="39" w:semiHidden="1" w:unhideWhenUsed="1" w:qFormat="1"/>
    <w:lsdException w:name="toc 8" w:uiPriority="39" w:semiHidden="1" w:unhideWhenUsed="1" w:qFormat="1"/>
    <w:lsdException w:name="toc 9" w:uiPriority="3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A5263"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62124B"/>
    <w:pPr>
      <w:keepNext/>
      <w:spacing w:before="240" w:after="60"/>
      <w:outlineLvl w:val="0"/>
    </w:pPr>
    <w:rPr>
      <w:rFonts w:ascii="Cambria" w:hAnsi="Cambria"/>
      <w:b/>
      <w:bCs/>
      <w:color w:val="4F81BD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8F2092"/>
    <w:pPr>
      <w:keepNext/>
      <w:numPr>
        <w:numId w:val="2"/>
      </w:numPr>
      <w:spacing w:before="120" w:after="12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2124B"/>
    <w:pPr>
      <w:keepNext/>
      <w:spacing w:before="240" w:after="60"/>
      <w:outlineLvl w:val="2"/>
    </w:pPr>
    <w:rPr>
      <w:rFonts w:ascii="Cambria" w:hAnsi="Cambria"/>
      <w:bCs/>
      <w:sz w:val="26"/>
      <w:szCs w:val="26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190C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A76F3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A7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0A76F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05695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DA6934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rsid w:val="00DA6934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DA6934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DA6934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31B3A"/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F31B3A"/>
  </w:style>
  <w:style w:type="character" w:styleId="Refdenotaalpie">
    <w:name w:val="footnote reference"/>
    <w:basedOn w:val="Fuentedeprrafopredeter"/>
    <w:uiPriority w:val="99"/>
    <w:semiHidden/>
    <w:unhideWhenUsed/>
    <w:rsid w:val="00F31B3A"/>
    <w:rPr>
      <w:vertAlign w:val="superscript"/>
    </w:rPr>
  </w:style>
  <w:style w:type="character" w:styleId="Ttulo2Car" w:customStyle="1">
    <w:name w:val="Título 2 Car"/>
    <w:basedOn w:val="Fuentedeprrafopredeter"/>
    <w:link w:val="Ttulo2"/>
    <w:uiPriority w:val="9"/>
    <w:rsid w:val="008F2092"/>
    <w:rPr>
      <w:rFonts w:ascii="Cambria" w:hAnsi="Cambria"/>
      <w:b/>
      <w:bCs/>
      <w:i/>
      <w:iCs/>
      <w:sz w:val="28"/>
      <w:szCs w:val="28"/>
    </w:rPr>
  </w:style>
  <w:style w:type="character" w:styleId="Ttulo1Car" w:customStyle="1">
    <w:name w:val="Título 1 Car"/>
    <w:basedOn w:val="Fuentedeprrafopredeter"/>
    <w:link w:val="Ttulo1"/>
    <w:uiPriority w:val="9"/>
    <w:rsid w:val="0062124B"/>
    <w:rPr>
      <w:rFonts w:ascii="Cambria" w:hAnsi="Cambria"/>
      <w:b/>
      <w:bCs/>
      <w:color w:val="4F81BD"/>
      <w:kern w:val="32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6A5263"/>
    <w:rPr>
      <w:color w:val="0000FF"/>
      <w:u w:val="single"/>
    </w:rPr>
  </w:style>
  <w:style w:type="paragraph" w:styleId="TableText" w:customStyle="1">
    <w:name w:val="Table Text"/>
    <w:basedOn w:val="Normal"/>
    <w:rsid w:val="007B163C"/>
    <w:pPr>
      <w:keepLines/>
      <w:spacing w:after="0" w:line="240" w:lineRule="auto"/>
    </w:pPr>
    <w:rPr>
      <w:rFonts w:ascii="Book Antiqua" w:hAnsi="Book Antiqua"/>
      <w:sz w:val="16"/>
      <w:szCs w:val="20"/>
      <w:lang w:val="en-US"/>
    </w:rPr>
  </w:style>
  <w:style w:type="paragraph" w:styleId="TableHeading" w:customStyle="1">
    <w:name w:val="Table Heading"/>
    <w:basedOn w:val="TableText"/>
    <w:rsid w:val="007B163C"/>
    <w:pPr>
      <w:spacing w:before="120" w:after="120"/>
    </w:pPr>
    <w:rPr>
      <w:b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E22B5"/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9E22B5"/>
  </w:style>
  <w:style w:type="character" w:styleId="Refdenotaalfinal">
    <w:name w:val="endnote reference"/>
    <w:basedOn w:val="Fuentedeprrafopredeter"/>
    <w:uiPriority w:val="99"/>
    <w:semiHidden/>
    <w:unhideWhenUsed/>
    <w:rsid w:val="009E22B5"/>
    <w:rPr>
      <w:vertAlign w:val="superscript"/>
    </w:rPr>
  </w:style>
  <w:style w:type="table" w:styleId="Sombreadoclaro1" w:customStyle="1">
    <w:name w:val="Sombreado claro1"/>
    <w:basedOn w:val="Tablanormal"/>
    <w:uiPriority w:val="60"/>
    <w:rsid w:val="00E21743"/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1" w:customStyle="1">
    <w:name w:val="Light Shading - Accent 11"/>
    <w:basedOn w:val="Tablanormal"/>
    <w:uiPriority w:val="60"/>
    <w:rsid w:val="003C18DF"/>
    <w:rPr>
      <w:color w:val="365F91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3">
    <w:name w:val="Light Shading Accent 3"/>
    <w:basedOn w:val="Tablanormal"/>
    <w:uiPriority w:val="60"/>
    <w:rsid w:val="00E779F0"/>
    <w:rPr>
      <w:color w:val="76923C"/>
    </w:rPr>
    <w:tblPr>
      <w:tblStyleRowBandSize w:val="1"/>
      <w:tblStyleColBandSize w:val="1"/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2" w:customStyle="1">
    <w:name w:val="Sombreado claro2"/>
    <w:basedOn w:val="Tablanormal"/>
    <w:uiPriority w:val="60"/>
    <w:rsid w:val="00C35518"/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20" w:customStyle="1">
    <w:name w:val="Sombreado claro20"/>
    <w:basedOn w:val="Tablanormal"/>
    <w:uiPriority w:val="60"/>
    <w:rsid w:val="00204853"/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11" w:customStyle="1">
    <w:name w:val="Sombreado claro - Énfasis 11"/>
    <w:basedOn w:val="Tablanormal"/>
    <w:uiPriority w:val="60"/>
    <w:rsid w:val="00523257"/>
    <w:rPr>
      <w:color w:val="365F91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medio1-nfasis11" w:customStyle="1">
    <w:name w:val="Sombreado medio 1 - Énfasis 11"/>
    <w:basedOn w:val="Tablanormal"/>
    <w:uiPriority w:val="63"/>
    <w:rsid w:val="00501A8E"/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501A8E"/>
    <w:tblPr>
      <w:tblStyleRowBandSize w:val="1"/>
      <w:tblStyleColBandSize w:val="1"/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1">
    <w:name w:val="Medium Grid 3 Accent 1"/>
    <w:basedOn w:val="Tablanormal"/>
    <w:uiPriority w:val="69"/>
    <w:rsid w:val="00501A8E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A7BFDE"/>
      </w:tcPr>
    </w:tblStylePr>
  </w:style>
  <w:style w:type="table" w:styleId="Cuadrculamedia1-nfasis1">
    <w:name w:val="Medium Grid 1 Accent 1"/>
    <w:basedOn w:val="Tablanormal"/>
    <w:uiPriority w:val="67"/>
    <w:rsid w:val="00501A8E"/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Listaclara-nfasis11" w:customStyle="1">
    <w:name w:val="Lista clara - Énfasis 11"/>
    <w:basedOn w:val="Tablanormal"/>
    <w:uiPriority w:val="61"/>
    <w:rsid w:val="00501A8E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Cuadrculavistosa-nfasis1">
    <w:name w:val="Colorful Grid Accent 1"/>
    <w:basedOn w:val="Tablanormal"/>
    <w:uiPriority w:val="73"/>
    <w:rsid w:val="00501A8E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character" w:styleId="Ttulo3Car" w:customStyle="1">
    <w:name w:val="Título 3 Car"/>
    <w:basedOn w:val="Fuentedeprrafopredeter"/>
    <w:link w:val="Ttulo3"/>
    <w:uiPriority w:val="9"/>
    <w:rsid w:val="0062124B"/>
    <w:rPr>
      <w:rFonts w:ascii="Cambria" w:hAnsi="Cambria"/>
      <w:bCs/>
      <w:sz w:val="26"/>
      <w:szCs w:val="26"/>
      <w:u w:val="single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729C4"/>
    <w:rPr>
      <w:rFonts w:ascii="Tahoma" w:hAnsi="Tahoma" w:cs="Tahoma"/>
      <w:sz w:val="16"/>
      <w:szCs w:val="16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/>
    <w:rsid w:val="006729C4"/>
    <w:rPr>
      <w:rFonts w:ascii="Tahoma" w:hAnsi="Tahoma" w:cs="Tahoma"/>
      <w:sz w:val="16"/>
      <w:szCs w:val="16"/>
    </w:rPr>
  </w:style>
  <w:style w:type="table" w:styleId="Cuadrculaclara-nfasis11" w:customStyle="1">
    <w:name w:val="Cuadrícula clara - Énfasis 11"/>
    <w:basedOn w:val="Tablanormal"/>
    <w:uiPriority w:val="62"/>
    <w:rsid w:val="0041426B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ascii="Book Antiqua" w:hAnsi="Book Antiqua" w:eastAsia="Times New Roman"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lastRow">
      <w:pPr>
        <w:spacing w:before="0" w:after="0" w:line="240" w:lineRule="auto"/>
      </w:pPr>
      <w:rPr>
        <w:rFonts w:ascii="Book Antiqua" w:hAnsi="Book Antiqua" w:eastAsia="Times New Roman"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color="4F81BD" w:sz="8" w:space="0"/>
        </w:tcBorders>
      </w:tcPr>
    </w:tblStylePr>
    <w:tblStylePr w:type="firstCol">
      <w:rPr>
        <w:rFonts w:ascii="Book Antiqua" w:hAnsi="Book Antiqua" w:eastAsia="Times New Roman" w:cs="Times New Roman"/>
        <w:b/>
        <w:bCs/>
      </w:rPr>
    </w:tblStylePr>
    <w:tblStylePr w:type="lastCol">
      <w:rPr>
        <w:rFonts w:ascii="Book Antiqua" w:hAnsi="Book Antiqua" w:eastAsia="Times New Roman"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color="4F81BD" w:sz="8" w:space="0"/>
        </w:tcBorders>
      </w:tcPr>
    </w:tblStylePr>
  </w:style>
  <w:style w:type="paragraph" w:styleId="Listing" w:customStyle="1">
    <w:name w:val="Listing"/>
    <w:basedOn w:val="Normal"/>
    <w:uiPriority w:val="99"/>
    <w:rsid w:val="00FA73AA"/>
    <w:pPr>
      <w:numPr>
        <w:numId w:val="1"/>
      </w:numPr>
      <w:spacing w:before="60" w:after="60" w:line="240" w:lineRule="auto"/>
    </w:pPr>
    <w:rPr>
      <w:rFonts w:ascii="Arial" w:hAnsi="Arial"/>
      <w:sz w:val="20"/>
      <w:szCs w:val="20"/>
      <w:lang w:val="en-US" w:eastAsia="en-US"/>
    </w:rPr>
  </w:style>
  <w:style w:type="paragraph" w:styleId="Default" w:customStyle="1">
    <w:name w:val="Default"/>
    <w:basedOn w:val="Normal"/>
    <w:rsid w:val="00C800C3"/>
    <w:pPr>
      <w:autoSpaceDE w:val="0"/>
      <w:autoSpaceDN w:val="0"/>
      <w:spacing w:after="0" w:line="240" w:lineRule="auto"/>
    </w:pPr>
    <w:rPr>
      <w:rFonts w:ascii="Cambria" w:hAnsi="Cambria" w:eastAsiaTheme="minorHAnsi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0C7CBB"/>
    <w:rPr>
      <w:sz w:val="22"/>
      <w:szCs w:val="22"/>
    </w:rPr>
  </w:style>
  <w:style w:type="character" w:styleId="xdtextbox1" w:customStyle="1">
    <w:name w:val="xdtextbox1"/>
    <w:basedOn w:val="Fuentedeprrafopredeter"/>
    <w:rsid w:val="009A3CF8"/>
    <w:rPr>
      <w:color w:val="auto"/>
      <w:bdr w:val="single" w:color="DCDCDC" w:sz="8" w:space="1" w:frame="1"/>
      <w:shd w:val="clear" w:color="auto" w:fill="FFFFFF"/>
    </w:rPr>
  </w:style>
  <w:style w:type="paragraph" w:styleId="Descripcin">
    <w:name w:val="caption"/>
    <w:basedOn w:val="Normal"/>
    <w:next w:val="Normal"/>
    <w:uiPriority w:val="35"/>
    <w:unhideWhenUsed/>
    <w:qFormat/>
    <w:rsid w:val="00694F78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Sombreadoclaro-nfasis2">
    <w:name w:val="Light Shading Accent 2"/>
    <w:basedOn w:val="Tablanormal"/>
    <w:uiPriority w:val="60"/>
    <w:rsid w:val="0086247E"/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staclara-nfasis5">
    <w:name w:val="Light List Accent 5"/>
    <w:basedOn w:val="Tablanormal"/>
    <w:uiPriority w:val="61"/>
    <w:rsid w:val="0086247E"/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is3">
    <w:name w:val="Light List Accent 3"/>
    <w:basedOn w:val="Tablanormal"/>
    <w:uiPriority w:val="61"/>
    <w:rsid w:val="001C05AF"/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670278"/>
    <w:pPr>
      <w:keepLines/>
      <w:spacing w:before="480" w:after="0"/>
      <w:outlineLvl w:val="9"/>
    </w:pPr>
    <w:rPr>
      <w:rFonts w:asciiTheme="majorHAnsi" w:hAnsiTheme="majorHAnsi" w:eastAsiaTheme="majorEastAsia" w:cstheme="majorBidi"/>
      <w:color w:val="365F91" w:themeColor="accent1" w:themeShade="BF"/>
      <w:kern w:val="0"/>
      <w:sz w:val="28"/>
      <w:szCs w:val="28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67027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670278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670278"/>
    <w:pPr>
      <w:spacing w:after="100"/>
    </w:pPr>
    <w:rPr>
      <w:rFonts w:asciiTheme="minorHAnsi" w:hAnsiTheme="minorHAnsi" w:eastAsiaTheme="minorEastAsia" w:cstheme="minorBidi"/>
    </w:rPr>
  </w:style>
  <w:style w:type="paragraph" w:styleId="Sinespaciado">
    <w:name w:val="No Spacing"/>
    <w:uiPriority w:val="1"/>
    <w:qFormat/>
    <w:rsid w:val="0019301A"/>
    <w:rPr>
      <w:sz w:val="22"/>
      <w:szCs w:val="22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7E190C"/>
    <w:rPr>
      <w:rFonts w:asciiTheme="majorHAnsi" w:hAnsiTheme="majorHAnsi" w:eastAsiaTheme="majorEastAsia" w:cstheme="majorBidi"/>
      <w:i/>
      <w:iCs/>
      <w:color w:val="365F91" w:themeColor="accent1" w:themeShade="BF"/>
      <w:sz w:val="22"/>
      <w:szCs w:val="22"/>
    </w:rPr>
  </w:style>
  <w:style w:type="character" w:styleId="CdigoHTML">
    <w:name w:val="HTML Code"/>
    <w:basedOn w:val="Fuentedeprrafopredeter"/>
    <w:uiPriority w:val="99"/>
    <w:semiHidden/>
    <w:unhideWhenUsed/>
    <w:rsid w:val="00CE35BD"/>
    <w:rPr>
      <w:rFonts w:ascii="Courier New" w:hAnsi="Courier New" w:eastAsia="Times New Roman" w:cs="Courier New"/>
      <w:sz w:val="20"/>
      <w:szCs w:val="20"/>
    </w:rPr>
  </w:style>
  <w:style w:type="character" w:styleId="apple-converted-space" w:customStyle="1">
    <w:name w:val="apple-converted-space"/>
    <w:basedOn w:val="Fuentedeprrafopredeter"/>
    <w:rsid w:val="000C233E"/>
  </w:style>
  <w:style w:type="character" w:styleId="Textoennegrita">
    <w:name w:val="Strong"/>
    <w:basedOn w:val="Fuentedeprrafopredeter"/>
    <w:uiPriority w:val="22"/>
    <w:qFormat/>
    <w:rsid w:val="000C233E"/>
    <w:rPr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1879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181879"/>
    <w:rPr>
      <w:i/>
      <w:iCs/>
      <w:color w:val="4F81BD" w:themeColor="accent1"/>
      <w:sz w:val="22"/>
      <w:szCs w:val="22"/>
    </w:rPr>
  </w:style>
  <w:style w:type="paragraph" w:styleId="Cita">
    <w:name w:val="Quote"/>
    <w:basedOn w:val="Normal"/>
    <w:next w:val="Normal"/>
    <w:link w:val="CitaCar"/>
    <w:uiPriority w:val="29"/>
    <w:qFormat/>
    <w:rsid w:val="0018187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181879"/>
    <w:rPr>
      <w:i/>
      <w:iCs/>
      <w:color w:val="404040" w:themeColor="text1" w:themeTint="BF"/>
      <w:sz w:val="22"/>
      <w:szCs w:val="22"/>
    </w:r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a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7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24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0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7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2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2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4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7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7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6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7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9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55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2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9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4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9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9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5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7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4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93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7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2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2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1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2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3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7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0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1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2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5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0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1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8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7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9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9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1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8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8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5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6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1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9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7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3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2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8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2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0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2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0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9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0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7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42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4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8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9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1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2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1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9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7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3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2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guido/Desktop/plantilla.Acta_de_reunion.chatgp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1135940-4bc7-408c-b442-e4a29bd7a096">
      <Terms xmlns="http://schemas.microsoft.com/office/infopath/2007/PartnerControls"/>
    </lcf76f155ced4ddcb4097134ff3c332f>
    <TaxCatchAll xmlns="6e37e91a-b873-4456-919a-85f37ad76b0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E1FC49F635DE4CB5134CCE01984B4C" ma:contentTypeVersion="16" ma:contentTypeDescription="Crear nuevo documento." ma:contentTypeScope="" ma:versionID="250d488d1b11bd9c7628931de35b706d">
  <xsd:schema xmlns:xsd="http://www.w3.org/2001/XMLSchema" xmlns:xs="http://www.w3.org/2001/XMLSchema" xmlns:p="http://schemas.microsoft.com/office/2006/metadata/properties" xmlns:ns2="11135940-4bc7-408c-b442-e4a29bd7a096" xmlns:ns3="6e37e91a-b873-4456-919a-85f37ad76b00" targetNamespace="http://schemas.microsoft.com/office/2006/metadata/properties" ma:root="true" ma:fieldsID="8fde5a8e874058c05d0662c7ae82a777" ns2:_="" ns3:_="">
    <xsd:import namespace="11135940-4bc7-408c-b442-e4a29bd7a096"/>
    <xsd:import namespace="6e37e91a-b873-4456-919a-85f37ad76b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135940-4bc7-408c-b442-e4a29bd7a0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c15036a5-18f3-4a45-83f1-3e1d26eb08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37e91a-b873-4456-919a-85f37ad76b0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b1f66a7-cff3-4a47-aa5e-cd1e7cac7533}" ma:internalName="TaxCatchAll" ma:showField="CatchAllData" ma:web="6e37e91a-b873-4456-919a-85f37ad76b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A7061D-6922-4330-A062-90967E4D7C19}">
  <ds:schemaRefs>
    <ds:schemaRef ds:uri="http://schemas.microsoft.com/office/2006/metadata/properties"/>
    <ds:schemaRef ds:uri="http://schemas.microsoft.com/office/infopath/2007/PartnerControls"/>
    <ds:schemaRef ds:uri="11135940-4bc7-408c-b442-e4a29bd7a096"/>
    <ds:schemaRef ds:uri="6e37e91a-b873-4456-919a-85f37ad76b00"/>
  </ds:schemaRefs>
</ds:datastoreItem>
</file>

<file path=customXml/itemProps2.xml><?xml version="1.0" encoding="utf-8"?>
<ds:datastoreItem xmlns:ds="http://schemas.openxmlformats.org/officeDocument/2006/customXml" ds:itemID="{D1FAD637-02DD-4B51-B2F3-9163CC2FF3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DCE1017-6BCC-4B40-8D0C-C6A5CE5540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110800-6696-4C8D-B649-F1580CB8B4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135940-4bc7-408c-b442-e4a29bd7a096"/>
    <ds:schemaRef ds:uri="6e37e91a-b873-4456-919a-85f37ad76b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plantilla.Acta_de_reunion.chatgpt.dotx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Juan-Guido Garavaglia</dc:creator>
  <keywords/>
  <lastModifiedBy>Jose Francisco Lopez Vigueras</lastModifiedBy>
  <revision>16</revision>
  <lastPrinted>2025-01-08T10:15:00.0000000Z</lastPrinted>
  <dcterms:created xsi:type="dcterms:W3CDTF">2025-03-16T06:30:00.0000000Z</dcterms:created>
  <dcterms:modified xsi:type="dcterms:W3CDTF">2025-04-08T13:52:01.0154904Z</dcterms:modified>
  <dc:description/>
  <dc:identifier/>
  <dc:languag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d815248-3d81-41b6-9490-c4f1f35d4244_Enabled">
    <vt:lpwstr>true</vt:lpwstr>
  </property>
  <property fmtid="{D5CDD505-2E9C-101B-9397-08002B2CF9AE}" pid="3" name="MSIP_Label_5d815248-3d81-41b6-9490-c4f1f35d4244_SetDate">
    <vt:lpwstr>2024-01-15T15:39:20Z</vt:lpwstr>
  </property>
  <property fmtid="{D5CDD505-2E9C-101B-9397-08002B2CF9AE}" pid="4" name="MSIP_Label_5d815248-3d81-41b6-9490-c4f1f35d4244_Method">
    <vt:lpwstr>Privileged</vt:lpwstr>
  </property>
  <property fmtid="{D5CDD505-2E9C-101B-9397-08002B2CF9AE}" pid="5" name="MSIP_Label_5d815248-3d81-41b6-9490-c4f1f35d4244_Name">
    <vt:lpwstr>Public</vt:lpwstr>
  </property>
  <property fmtid="{D5CDD505-2E9C-101B-9397-08002B2CF9AE}" pid="6" name="MSIP_Label_5d815248-3d81-41b6-9490-c4f1f35d4244_SiteId">
    <vt:lpwstr>7c4b64e7-bcbb-4fee-8993-1690f2966778</vt:lpwstr>
  </property>
  <property fmtid="{D5CDD505-2E9C-101B-9397-08002B2CF9AE}" pid="7" name="MSIP_Label_5d815248-3d81-41b6-9490-c4f1f35d4244_ActionId">
    <vt:lpwstr>a632bb60-98a1-4e48-bdb1-040bee9aaccc</vt:lpwstr>
  </property>
  <property fmtid="{D5CDD505-2E9C-101B-9397-08002B2CF9AE}" pid="8" name="MSIP_Label_5d815248-3d81-41b6-9490-c4f1f35d4244_ContentBits">
    <vt:lpwstr>0</vt:lpwstr>
  </property>
  <property fmtid="{D5CDD505-2E9C-101B-9397-08002B2CF9AE}" pid="9" name="Order">
    <vt:r8>644000</vt:r8>
  </property>
  <property fmtid="{D5CDD505-2E9C-101B-9397-08002B2CF9AE}" pid="10" name="MediaServiceImageTags">
    <vt:lpwstr/>
  </property>
  <property fmtid="{D5CDD505-2E9C-101B-9397-08002B2CF9AE}" pid="11" name="ContentTypeId">
    <vt:lpwstr>0x01010070E1FC49F635DE4CB5134CCE01984B4C</vt:lpwstr>
  </property>
</Properties>
</file>